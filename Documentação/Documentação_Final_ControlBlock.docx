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6E0402B1" w14:textId="52928786" w:rsidR="00370E34" w:rsidRDefault="004C458F" w:rsidP="00E07423">
      <w:pPr>
        <w:pStyle w:val="NormalGrande"/>
      </w:pPr>
      <w:r>
        <w:t>Bruna garcia delfino</w:t>
      </w:r>
    </w:p>
    <w:p w14:paraId="5A65FB04" w14:textId="313CBCD2" w:rsidR="00AC008E" w:rsidRDefault="00AC008E" w:rsidP="00E07423">
      <w:pPr>
        <w:pStyle w:val="NormalGrande"/>
      </w:pPr>
      <w:r>
        <w:t>Kivia MOREIRA ARAUJO</w:t>
      </w:r>
    </w:p>
    <w:p w14:paraId="022498BD" w14:textId="412D9242" w:rsidR="00AC008E" w:rsidRDefault="00AC008E" w:rsidP="00E07423">
      <w:pPr>
        <w:pStyle w:val="NormalGrande"/>
      </w:pPr>
      <w:r>
        <w:t>LUCAS VINICIUS ALEXANDRE TORRES</w:t>
      </w:r>
    </w:p>
    <w:p w14:paraId="0C50C619" w14:textId="407477B9" w:rsidR="00AC008E" w:rsidRPr="004C56C6" w:rsidRDefault="00AC008E" w:rsidP="00E07423">
      <w:pPr>
        <w:pStyle w:val="NormalGrande"/>
      </w:pPr>
      <w:r>
        <w:t>RANYERY dos santos COUTINHO</w:t>
      </w: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5C8F3224" w14:textId="62072E45" w:rsidR="00370E34" w:rsidRPr="004C56C6" w:rsidRDefault="004C458F" w:rsidP="00E07423">
      <w:pPr>
        <w:pStyle w:val="NormalGrande"/>
      </w:pPr>
      <w:r>
        <w:t>Control block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7DDE9B36" w14:textId="77777777" w:rsidR="004C458F" w:rsidRDefault="004C458F" w:rsidP="003A0204">
      <w:pPr>
        <w:pStyle w:val="NormalGrande"/>
      </w:pPr>
    </w:p>
    <w:p w14:paraId="6553AE00" w14:textId="77777777" w:rsidR="004C458F" w:rsidRDefault="004C458F" w:rsidP="003A0204">
      <w:pPr>
        <w:pStyle w:val="NormalGrande"/>
      </w:pPr>
    </w:p>
    <w:p w14:paraId="03566D52" w14:textId="77777777" w:rsidR="004C458F" w:rsidRDefault="004C458F" w:rsidP="003A0204">
      <w:pPr>
        <w:pStyle w:val="NormalGrande"/>
      </w:pPr>
    </w:p>
    <w:p w14:paraId="668C7D36" w14:textId="77777777" w:rsidR="004C458F" w:rsidRDefault="004C458F" w:rsidP="003A0204">
      <w:pPr>
        <w:pStyle w:val="NormalGrande"/>
      </w:pPr>
    </w:p>
    <w:p w14:paraId="12836DB7" w14:textId="77777777" w:rsidR="004C458F" w:rsidRDefault="004C458F" w:rsidP="003A0204">
      <w:pPr>
        <w:pStyle w:val="NormalGrande"/>
      </w:pPr>
    </w:p>
    <w:p w14:paraId="51A0B9D2" w14:textId="77777777" w:rsidR="004C458F" w:rsidRDefault="004C458F" w:rsidP="003A0204">
      <w:pPr>
        <w:pStyle w:val="NormalGrande"/>
      </w:pPr>
    </w:p>
    <w:p w14:paraId="56CFDB21" w14:textId="77777777" w:rsidR="004C458F" w:rsidRDefault="004C458F" w:rsidP="003A0204">
      <w:pPr>
        <w:pStyle w:val="NormalGrande"/>
      </w:pPr>
    </w:p>
    <w:p w14:paraId="53C9A3AB" w14:textId="62609C66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lastRenderedPageBreak/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B10B5A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62CBB753" w14:textId="77777777" w:rsidR="00087537" w:rsidRDefault="00087537" w:rsidP="00087537">
      <w:pPr>
        <w:spacing w:after="100"/>
        <w:rPr>
          <w:rFonts w:cs="Arial"/>
          <w:bCs/>
          <w:lang w:val="pt"/>
        </w:rPr>
      </w:pPr>
      <w:r w:rsidRPr="000C42B7">
        <w:rPr>
          <w:rFonts w:cs="Arial"/>
          <w:bCs/>
          <w:lang w:val="pt"/>
        </w:rPr>
        <w:t xml:space="preserve">Um dos grandes problemas das empresas de varejo é a quantidade de tempo que os clientes enfrentam em filas de pagamento. A sensação de espera não agrada aos consumidores e afeta diretamente a experiência de compra, </w:t>
      </w:r>
      <w:r>
        <w:rPr>
          <w:rFonts w:cs="Arial"/>
          <w:bCs/>
          <w:lang w:val="pt"/>
        </w:rPr>
        <w:t>fazendo com</w:t>
      </w:r>
      <w:r w:rsidRPr="000C42B7">
        <w:rPr>
          <w:rFonts w:cs="Arial"/>
          <w:bCs/>
          <w:lang w:val="pt"/>
        </w:rPr>
        <w:t xml:space="preserve"> </w:t>
      </w:r>
      <w:r>
        <w:rPr>
          <w:rFonts w:cs="Arial"/>
          <w:bCs/>
          <w:lang w:val="pt"/>
        </w:rPr>
        <w:t xml:space="preserve">que </w:t>
      </w:r>
      <w:r w:rsidRPr="000C42B7">
        <w:rPr>
          <w:rFonts w:cs="Arial"/>
          <w:bCs/>
          <w:lang w:val="pt"/>
        </w:rPr>
        <w:t xml:space="preserve">clientes </w:t>
      </w:r>
      <w:r>
        <w:rPr>
          <w:rFonts w:cs="Arial"/>
          <w:bCs/>
          <w:lang w:val="pt"/>
        </w:rPr>
        <w:t xml:space="preserve">desistiram da compra </w:t>
      </w:r>
      <w:r w:rsidRPr="000C42B7">
        <w:rPr>
          <w:rFonts w:cs="Arial"/>
          <w:bCs/>
          <w:lang w:val="pt"/>
        </w:rPr>
        <w:t xml:space="preserve">devido à demora </w:t>
      </w:r>
      <w:r>
        <w:rPr>
          <w:rFonts w:cs="Arial"/>
          <w:bCs/>
          <w:lang w:val="pt"/>
        </w:rPr>
        <w:t>no</w:t>
      </w:r>
      <w:r w:rsidRPr="000C42B7">
        <w:rPr>
          <w:rFonts w:cs="Arial"/>
          <w:bCs/>
          <w:lang w:val="pt"/>
        </w:rPr>
        <w:t xml:space="preserve"> atend</w:t>
      </w:r>
      <w:r>
        <w:rPr>
          <w:rFonts w:cs="Arial"/>
          <w:bCs/>
          <w:lang w:val="pt"/>
        </w:rPr>
        <w:t xml:space="preserve">imento.  </w:t>
      </w:r>
    </w:p>
    <w:p w14:paraId="3C44D95F" w14:textId="77777777" w:rsidR="00087537" w:rsidRPr="009B4A09" w:rsidRDefault="00087537" w:rsidP="00087537">
      <w:pPr>
        <w:spacing w:after="100"/>
        <w:rPr>
          <w:rFonts w:cs="Arial"/>
          <w:bCs/>
          <w:u w:val="single"/>
          <w:lang w:val="pt"/>
        </w:rPr>
      </w:pPr>
      <w:r w:rsidRPr="000C42B7">
        <w:rPr>
          <w:rFonts w:cs="Arial"/>
          <w:bCs/>
          <w:lang w:val="pt"/>
        </w:rPr>
        <w:t>Em casos de "abandono" da fila,</w:t>
      </w:r>
      <w:r>
        <w:rPr>
          <w:rFonts w:cs="Arial"/>
          <w:bCs/>
          <w:lang w:val="pt"/>
        </w:rPr>
        <w:t xml:space="preserve"> </w:t>
      </w:r>
      <w:r w:rsidRPr="000C42B7">
        <w:rPr>
          <w:rFonts w:cs="Arial"/>
          <w:bCs/>
          <w:lang w:val="pt"/>
        </w:rPr>
        <w:t>os produtos fica</w:t>
      </w:r>
      <w:r>
        <w:rPr>
          <w:rFonts w:cs="Arial"/>
          <w:bCs/>
          <w:lang w:val="pt"/>
        </w:rPr>
        <w:t>m</w:t>
      </w:r>
      <w:r w:rsidRPr="000C42B7">
        <w:rPr>
          <w:rFonts w:cs="Arial"/>
          <w:bCs/>
          <w:lang w:val="pt"/>
        </w:rPr>
        <w:t xml:space="preserve"> fora das prateleiras, exigindo</w:t>
      </w:r>
      <w:r>
        <w:rPr>
          <w:rFonts w:cs="Arial"/>
          <w:bCs/>
          <w:lang w:val="pt"/>
        </w:rPr>
        <w:t xml:space="preserve"> </w:t>
      </w:r>
      <w:r w:rsidRPr="000C42B7">
        <w:rPr>
          <w:rFonts w:cs="Arial"/>
          <w:bCs/>
          <w:lang w:val="pt"/>
        </w:rPr>
        <w:t>reorganização das mercadorias. Tal cenário é constantemente repetido já que não há investimento em tecnologias de gestão de fila eficiente que possibilite monitorar quantos clientes aguardam atendimento para a efetuação da compra e quantos desistem no meio do caminho.</w:t>
      </w:r>
    </w:p>
    <w:p w14:paraId="35EA34EA" w14:textId="77777777" w:rsidR="003F4E12" w:rsidRDefault="003F4E12" w:rsidP="003712CA"/>
    <w:p w14:paraId="662E6477" w14:textId="0A8AAA3B" w:rsidR="003F4E12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04B14AAA" w14:textId="5CBD6CBB" w:rsidR="00087537" w:rsidRPr="00087537" w:rsidRDefault="00087537" w:rsidP="00087537">
      <w:r>
        <w:t>Monitoramento do comportamento do usuário em filas.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2D0B5FD2" w14:textId="06E259F5" w:rsidR="003F4E12" w:rsidRDefault="003F4E12" w:rsidP="003F4E12"/>
    <w:p w14:paraId="34A1D044" w14:textId="127A2D54" w:rsidR="00087537" w:rsidRDefault="00087537" w:rsidP="003F4E12">
      <w:pPr>
        <w:sectPr w:rsidR="00087537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 wp14:anchorId="7429BC64" wp14:editId="1AEA3C6F">
            <wp:extent cx="5760720" cy="29559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23E100A8" w14:textId="7DB4CAC4" w:rsidR="00124F5F" w:rsidRDefault="00370E34" w:rsidP="00124F5F">
      <w:r w:rsidRPr="004B1208">
        <w:tab/>
      </w:r>
      <w:r w:rsidR="00AC008E">
        <w:t xml:space="preserve">Bruna Garcia Delfino – </w:t>
      </w:r>
      <w:proofErr w:type="spellStart"/>
      <w:r w:rsidR="00AC008E">
        <w:t>Scrum</w:t>
      </w:r>
      <w:proofErr w:type="spellEnd"/>
      <w:r w:rsidR="00AC008E">
        <w:t xml:space="preserve"> </w:t>
      </w:r>
      <w:r w:rsidR="008D69CA">
        <w:t xml:space="preserve">Master, </w:t>
      </w:r>
      <w:proofErr w:type="spellStart"/>
      <w:r w:rsidR="008D69CA">
        <w:t>Kivia</w:t>
      </w:r>
      <w:proofErr w:type="spellEnd"/>
      <w:r w:rsidR="008D69CA">
        <w:t xml:space="preserve"> Moreira </w:t>
      </w:r>
      <w:proofErr w:type="spellStart"/>
      <w:r w:rsidR="008D69CA">
        <w:t>Araujo</w:t>
      </w:r>
      <w:proofErr w:type="spellEnd"/>
      <w:r w:rsidR="008D69CA">
        <w:t xml:space="preserve"> – </w:t>
      </w:r>
      <w:proofErr w:type="spellStart"/>
      <w:r w:rsidR="008D69CA">
        <w:t>Dev</w:t>
      </w:r>
      <w:proofErr w:type="spellEnd"/>
      <w:r w:rsidR="008D69CA">
        <w:t xml:space="preserve"> </w:t>
      </w:r>
      <w:proofErr w:type="spellStart"/>
      <w:r w:rsidR="008D69CA">
        <w:t>team</w:t>
      </w:r>
      <w:proofErr w:type="spellEnd"/>
      <w:r w:rsidR="008D69CA">
        <w:t>,</w:t>
      </w:r>
    </w:p>
    <w:p w14:paraId="1BD3CDE2" w14:textId="1EF95295" w:rsidR="008D69CA" w:rsidRPr="008D69CA" w:rsidRDefault="008D69CA" w:rsidP="00124F5F">
      <w:r>
        <w:t xml:space="preserve">Lucas Vinicius Alexandre Torres – </w:t>
      </w:r>
      <w:proofErr w:type="spellStart"/>
      <w:r>
        <w:t>Dev</w:t>
      </w:r>
      <w:proofErr w:type="spellEnd"/>
      <w:r>
        <w:t xml:space="preserve"> Team, </w:t>
      </w:r>
      <w:proofErr w:type="spellStart"/>
      <w:r>
        <w:t>Ranyery</w:t>
      </w:r>
      <w:proofErr w:type="spellEnd"/>
      <w:r>
        <w:t xml:space="preserve"> Dos Santos Coutinho.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346F9600" w:rsidR="00370E34" w:rsidRDefault="00EB4A20" w:rsidP="00EB4A20">
      <w:r w:rsidRPr="004B1208">
        <w:tab/>
      </w:r>
      <w:r w:rsidR="004F00C9">
        <w:tab/>
      </w:r>
      <w:r w:rsidR="008D69CA">
        <w:t xml:space="preserve">O processo de gestão do projeto foi feito através do </w:t>
      </w:r>
      <w:proofErr w:type="spellStart"/>
      <w:r w:rsidR="008D69CA">
        <w:t>Trello</w:t>
      </w:r>
      <w:proofErr w:type="spellEnd"/>
      <w:r w:rsidR="008D69CA">
        <w:t xml:space="preserve"> e </w:t>
      </w:r>
      <w:proofErr w:type="spellStart"/>
      <w:r w:rsidR="008D69CA">
        <w:t>Git</w:t>
      </w:r>
      <w:proofErr w:type="spellEnd"/>
      <w:r w:rsidR="008D69CA">
        <w:t xml:space="preserve"> Hub, </w:t>
      </w:r>
    </w:p>
    <w:p w14:paraId="37DA47BB" w14:textId="1E9C43AC" w:rsidR="008D69CA" w:rsidRDefault="008D69CA" w:rsidP="00EB4A20">
      <w:r>
        <w:t xml:space="preserve">O </w:t>
      </w:r>
      <w:proofErr w:type="spellStart"/>
      <w:r>
        <w:t>trello</w:t>
      </w:r>
      <w:proofErr w:type="spellEnd"/>
      <w:r>
        <w:t xml:space="preserve"> ele auxilia o grupo no agendamento, organização de tarefas e reuniões do grupo.</w:t>
      </w:r>
    </w:p>
    <w:p w14:paraId="6BDCD155" w14:textId="7467B983" w:rsidR="008D69CA" w:rsidRDefault="008D69CA" w:rsidP="00EB4A20">
      <w:r>
        <w:t xml:space="preserve">Todas as rotações de tarefas eram organizadas com </w:t>
      </w:r>
      <w:proofErr w:type="spellStart"/>
      <w:r>
        <w:t>Sprints</w:t>
      </w:r>
      <w:proofErr w:type="spellEnd"/>
      <w:r>
        <w:t xml:space="preserve"> então quando mudava a Sprint as tarefas eram distribuídas para outra pessoa.</w:t>
      </w:r>
    </w:p>
    <w:p w14:paraId="29D19E61" w14:textId="59FF7137" w:rsidR="008D69CA" w:rsidRDefault="008D69CA" w:rsidP="00EB4A20">
      <w:r>
        <w:rPr>
          <w:noProof/>
          <w:lang w:eastAsia="pt-BR"/>
        </w:rPr>
        <w:drawing>
          <wp:inline distT="0" distB="0" distL="0" distR="0" wp14:anchorId="31760692" wp14:editId="787F7606">
            <wp:extent cx="5760720" cy="28301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518D" w14:textId="77777777" w:rsidR="008D69CA" w:rsidRDefault="008D69CA" w:rsidP="00EB4A20"/>
    <w:p w14:paraId="0EB47C64" w14:textId="77777777" w:rsidR="008D69CA" w:rsidRDefault="008D69CA" w:rsidP="00EB4A20"/>
    <w:p w14:paraId="15F1782D" w14:textId="77777777" w:rsidR="008D69CA" w:rsidRDefault="008D69CA" w:rsidP="00EB4A20"/>
    <w:p w14:paraId="61BBEC16" w14:textId="77777777" w:rsidR="008D69CA" w:rsidRDefault="008D69CA" w:rsidP="00EB4A20"/>
    <w:p w14:paraId="4F730B0A" w14:textId="77777777" w:rsidR="008D69CA" w:rsidRDefault="008D69CA" w:rsidP="00EB4A20"/>
    <w:p w14:paraId="2FDFFA49" w14:textId="77777777" w:rsidR="008D69CA" w:rsidRDefault="008D69CA" w:rsidP="00EB4A20"/>
    <w:p w14:paraId="48560588" w14:textId="77777777" w:rsidR="008D69CA" w:rsidRDefault="008D69CA" w:rsidP="00EB4A20"/>
    <w:p w14:paraId="61ABBFB8" w14:textId="77777777" w:rsidR="008D69CA" w:rsidRDefault="008D69CA" w:rsidP="00EB4A20"/>
    <w:p w14:paraId="37A731C8" w14:textId="1872DEA6" w:rsidR="008D69CA" w:rsidRDefault="008D69CA" w:rsidP="00EB4A20">
      <w:r>
        <w:lastRenderedPageBreak/>
        <w:t xml:space="preserve">Já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Hub  ajuda</w:t>
      </w:r>
      <w:proofErr w:type="gramEnd"/>
      <w:r>
        <w:t xml:space="preserve"> no controle de versionamento do projeto, onde se caso algo der errado podemos voltar para a </w:t>
      </w:r>
      <w:proofErr w:type="spellStart"/>
      <w:r>
        <w:t>ultima</w:t>
      </w:r>
      <w:proofErr w:type="spellEnd"/>
      <w:r>
        <w:t xml:space="preserve"> versão do software.</w:t>
      </w:r>
    </w:p>
    <w:p w14:paraId="0129A50E" w14:textId="4AE01697" w:rsidR="008D69CA" w:rsidRDefault="008D69CA" w:rsidP="00EB4A20">
      <w:r>
        <w:rPr>
          <w:noProof/>
          <w:lang w:eastAsia="pt-BR"/>
        </w:rPr>
        <w:drawing>
          <wp:inline distT="0" distB="0" distL="0" distR="0" wp14:anchorId="11CF6D89" wp14:editId="4E8878BC">
            <wp:extent cx="5760720" cy="3575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1F7A14B0" w14:textId="1AB470EE" w:rsidR="00370E34" w:rsidRDefault="00EB4A20" w:rsidP="00EB4A20">
      <w:r w:rsidRPr="004B1208">
        <w:tab/>
      </w:r>
      <w:r w:rsidR="008D69CA">
        <w:rPr>
          <w:noProof/>
          <w:lang w:eastAsia="pt-BR"/>
        </w:rPr>
        <w:drawing>
          <wp:inline distT="0" distB="0" distL="0" distR="0" wp14:anchorId="175D186E" wp14:editId="79DE074B">
            <wp:extent cx="5760720" cy="19107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09D80282" w14:textId="376357A5" w:rsidR="00EB4A20" w:rsidRDefault="00EB4A20" w:rsidP="00EB4A20">
      <w:r w:rsidRPr="004B1208">
        <w:tab/>
      </w:r>
      <w:r w:rsidR="008D69CA">
        <w:rPr>
          <w:noProof/>
          <w:lang w:eastAsia="pt-BR"/>
        </w:rPr>
        <w:drawing>
          <wp:inline distT="0" distB="0" distL="0" distR="0" wp14:anchorId="79263479" wp14:editId="28F4A188">
            <wp:extent cx="5760720" cy="3209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AEE">
        <w:t>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lastRenderedPageBreak/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00658AA4" w:rsidR="000C7251" w:rsidRDefault="000C7251" w:rsidP="000C7251">
      <w:r w:rsidRPr="004B1208">
        <w:tab/>
      </w:r>
      <w:r w:rsidR="008D69CA">
        <w:rPr>
          <w:noProof/>
          <w:lang w:eastAsia="pt-BR"/>
        </w:rPr>
        <w:drawing>
          <wp:inline distT="0" distB="0" distL="0" distR="0" wp14:anchorId="52845A11" wp14:editId="5DF3609B">
            <wp:extent cx="5760720" cy="32099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B10B5A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6" w:name="_Toc512519600"/>
      <w:r w:rsidRPr="00192CAB">
        <w:rPr>
          <w:b/>
        </w:rPr>
        <w:t>Solução Técnica – Aquisição de dados via Arduino</w:t>
      </w:r>
      <w:bookmarkEnd w:id="16"/>
      <w:r w:rsidRPr="00192CAB">
        <w:rPr>
          <w:b/>
        </w:rPr>
        <w:t xml:space="preserve"> </w:t>
      </w:r>
    </w:p>
    <w:p w14:paraId="1D4A69F9" w14:textId="74EB6117" w:rsidR="00A66A93" w:rsidRDefault="00A66A93" w:rsidP="00A66A93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04F8B568" wp14:editId="67AC1A6D">
            <wp:extent cx="5760720" cy="3238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4DC">
        <w:t>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7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8" w:name="_Toc512519601"/>
      <w:r w:rsidRPr="00192CAB">
        <w:rPr>
          <w:b/>
        </w:rPr>
        <w:lastRenderedPageBreak/>
        <w:t>Solução Técnica - Aplicação</w:t>
      </w:r>
      <w:bookmarkEnd w:id="18"/>
      <w:r w:rsidRPr="00192CAB">
        <w:rPr>
          <w:b/>
        </w:rPr>
        <w:t xml:space="preserve"> </w:t>
      </w:r>
    </w:p>
    <w:p w14:paraId="2B1CD552" w14:textId="331D25B0" w:rsidR="00A66A93" w:rsidRDefault="00A66A93" w:rsidP="00A66A93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003B9B7F" wp14:editId="75D32BE1">
            <wp:extent cx="5760720" cy="44672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9" w:name="_Toc512519602"/>
      <w:r w:rsidRPr="00192CAB">
        <w:rPr>
          <w:b/>
        </w:rPr>
        <w:lastRenderedPageBreak/>
        <w:t>Banco de Dados</w:t>
      </w:r>
      <w:bookmarkEnd w:id="19"/>
      <w:r w:rsidRPr="00192CAB">
        <w:rPr>
          <w:b/>
        </w:rPr>
        <w:t xml:space="preserve"> </w:t>
      </w:r>
    </w:p>
    <w:p w14:paraId="22D6D02A" w14:textId="2B976904" w:rsidR="00A66A93" w:rsidRDefault="00A66A93" w:rsidP="00A66A93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356BE907" wp14:editId="07D77BF3">
            <wp:extent cx="5514975" cy="4543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7599" w14:textId="5CFDFB05" w:rsidR="0050323E" w:rsidRDefault="0050323E" w:rsidP="00A66A93">
      <w:r>
        <w:rPr>
          <w:noProof/>
          <w:lang w:eastAsia="pt-BR"/>
        </w:rPr>
        <w:lastRenderedPageBreak/>
        <w:drawing>
          <wp:inline distT="0" distB="0" distL="0" distR="0" wp14:anchorId="673551EE" wp14:editId="2AC9EC95">
            <wp:extent cx="5760720" cy="37623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D672" w14:textId="5B77C2DA" w:rsidR="0050323E" w:rsidRDefault="0050323E" w:rsidP="00A66A93">
      <w:r>
        <w:t>***LEMBRAR DE ADD A FISICA***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0" w:name="_Toc512519603"/>
      <w:r w:rsidRPr="00192CAB">
        <w:rPr>
          <w:b/>
        </w:rPr>
        <w:t>Protótipo das telas, lógica e usabilidade</w:t>
      </w:r>
      <w:bookmarkEnd w:id="20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1" w:name="_Toc512519604"/>
      <w:r w:rsidRPr="00192CAB">
        <w:rPr>
          <w:b/>
        </w:rPr>
        <w:lastRenderedPageBreak/>
        <w:t>Testes</w:t>
      </w:r>
      <w:bookmarkEnd w:id="21"/>
      <w:r w:rsidRPr="00192CAB">
        <w:rPr>
          <w:b/>
        </w:rPr>
        <w:t xml:space="preserve"> </w:t>
      </w:r>
    </w:p>
    <w:p w14:paraId="26C57673" w14:textId="3645182D" w:rsidR="00E04392" w:rsidRDefault="00E04392" w:rsidP="00E04392">
      <w:r w:rsidRPr="004B1208">
        <w:tab/>
      </w:r>
      <w:r w:rsidR="0050323E">
        <w:rPr>
          <w:noProof/>
          <w:lang w:eastAsia="pt-BR"/>
        </w:rPr>
        <w:drawing>
          <wp:inline distT="0" distB="0" distL="0" distR="0" wp14:anchorId="043ED3B8" wp14:editId="4931CB3F">
            <wp:extent cx="5760720" cy="27355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40FB" w14:textId="55FAB431" w:rsidR="0050323E" w:rsidRDefault="0050323E" w:rsidP="00E04392">
      <w:r>
        <w:rPr>
          <w:noProof/>
          <w:lang w:eastAsia="pt-BR"/>
        </w:rPr>
        <w:drawing>
          <wp:inline distT="0" distB="0" distL="0" distR="0" wp14:anchorId="63CC86E9" wp14:editId="7BBE3485">
            <wp:extent cx="5760720" cy="28162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A36E" w14:textId="748D56F0" w:rsidR="0050323E" w:rsidRDefault="0050323E" w:rsidP="00E04392">
      <w:r>
        <w:rPr>
          <w:noProof/>
          <w:lang w:eastAsia="pt-BR"/>
        </w:rPr>
        <w:drawing>
          <wp:inline distT="0" distB="0" distL="0" distR="0" wp14:anchorId="0AEC0C90" wp14:editId="2FA256D7">
            <wp:extent cx="5760720" cy="12033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3085" w14:textId="60A4BF0E" w:rsidR="009D0670" w:rsidRDefault="009D0670" w:rsidP="00E04392">
      <w:r>
        <w:rPr>
          <w:noProof/>
          <w:lang w:eastAsia="pt-BR"/>
        </w:rPr>
        <w:lastRenderedPageBreak/>
        <w:drawing>
          <wp:inline distT="0" distB="0" distL="0" distR="0" wp14:anchorId="70144664" wp14:editId="659B5B0F">
            <wp:extent cx="5760720" cy="1609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76D2" w14:textId="1BBC270E" w:rsidR="009D0670" w:rsidRDefault="009D0670" w:rsidP="00E04392">
      <w:r>
        <w:rPr>
          <w:noProof/>
          <w:lang w:eastAsia="pt-BR"/>
        </w:rPr>
        <w:drawing>
          <wp:inline distT="0" distB="0" distL="0" distR="0" wp14:anchorId="7E46B03D" wp14:editId="0EC7DDA7">
            <wp:extent cx="5760720" cy="23806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FC0F" w14:textId="1631B565" w:rsidR="009D0670" w:rsidRDefault="009D0670" w:rsidP="00E04392">
      <w:r>
        <w:rPr>
          <w:noProof/>
          <w:lang w:eastAsia="pt-BR"/>
        </w:rPr>
        <w:drawing>
          <wp:inline distT="0" distB="0" distL="0" distR="0" wp14:anchorId="0C089872" wp14:editId="5BB85313">
            <wp:extent cx="5760720" cy="91249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0B3" w14:textId="77777777" w:rsidR="0050323E" w:rsidRDefault="0050323E" w:rsidP="00E04392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7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2" w:name="_Toc512519605"/>
      <w:r>
        <w:lastRenderedPageBreak/>
        <w:t>implantação do projeto</w:t>
      </w:r>
      <w:bookmarkEnd w:id="22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3" w:name="_Toc512519606"/>
      <w:r w:rsidRPr="00192CAB">
        <w:rPr>
          <w:b/>
        </w:rPr>
        <w:t>Manual de Instalação da solução</w:t>
      </w:r>
      <w:bookmarkEnd w:id="23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4" w:name="_Toc512519607"/>
      <w:r w:rsidRPr="00192CAB">
        <w:rPr>
          <w:b/>
        </w:rPr>
        <w:t>Processo de Atendimento e Suporte</w:t>
      </w:r>
      <w:bookmarkEnd w:id="24"/>
      <w:r w:rsidRPr="00192CAB">
        <w:rPr>
          <w:b/>
        </w:rPr>
        <w:t xml:space="preserve"> </w:t>
      </w:r>
    </w:p>
    <w:p w14:paraId="553C73FD" w14:textId="2DE9DB81" w:rsidR="008F3EFD" w:rsidRPr="00336677" w:rsidRDefault="009D0670" w:rsidP="008F3EFD">
      <w:pPr>
        <w:spacing w:line="240" w:lineRule="auto"/>
        <w:jc w:val="left"/>
        <w:rPr>
          <w:rFonts w:cs="Arial"/>
          <w:b/>
          <w:bCs/>
          <w:color w:val="000000"/>
        </w:rPr>
      </w:pPr>
      <w:r>
        <w:rPr>
          <w:noProof/>
          <w:lang w:eastAsia="pt-BR"/>
        </w:rPr>
        <w:drawing>
          <wp:inline distT="0" distB="0" distL="0" distR="0" wp14:anchorId="7F96A5B9" wp14:editId="74B8385A">
            <wp:extent cx="5760720" cy="41535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A654" w14:textId="0931422E" w:rsidR="00B424CD" w:rsidRDefault="009D0670" w:rsidP="000C07FE">
      <w:pPr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41C48A65" wp14:editId="15497983">
            <wp:extent cx="5760720" cy="2418715"/>
            <wp:effectExtent l="0" t="0" r="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46"/>
          <w:footerReference w:type="default" r:id="rId47"/>
          <w:headerReference w:type="first" r:id="rId48"/>
          <w:footerReference w:type="first" r:id="rId4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B10B5A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5" w:name="_Ref125307146"/>
      <w:bookmarkStart w:id="26" w:name="_Toc125374527"/>
      <w:bookmarkStart w:id="27" w:name="_Toc156754424"/>
      <w:bookmarkStart w:id="28" w:name="_Toc512519608"/>
      <w:r>
        <w:lastRenderedPageBreak/>
        <w:t>CONCLUSÕES</w:t>
      </w:r>
      <w:bookmarkEnd w:id="25"/>
      <w:bookmarkEnd w:id="26"/>
      <w:bookmarkEnd w:id="27"/>
      <w:bookmarkEnd w:id="28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9" w:name="_Toc512519609"/>
      <w:r w:rsidRPr="00192CAB">
        <w:rPr>
          <w:b/>
        </w:rPr>
        <w:t>resultados</w:t>
      </w:r>
      <w:bookmarkEnd w:id="29"/>
      <w:r w:rsidRPr="00192CAB">
        <w:rPr>
          <w:b/>
        </w:rPr>
        <w:t xml:space="preserve"> </w:t>
      </w:r>
    </w:p>
    <w:p w14:paraId="0918D887" w14:textId="676794CC" w:rsidR="00573DD1" w:rsidRDefault="00573DD1" w:rsidP="00573DD1">
      <w:r w:rsidRPr="004B1208">
        <w:tab/>
      </w:r>
      <w:r w:rsidR="00752763">
        <w:t>Podemos concluir que atingimos todos os requisitos definidos e chegamos nos resultados esperados.</w:t>
      </w:r>
      <w:bookmarkStart w:id="30" w:name="_GoBack"/>
      <w:bookmarkEnd w:id="30"/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50"/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55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56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57"/>
      <w:footerReference w:type="default" r:id="rId58"/>
      <w:headerReference w:type="first" r:id="rId59"/>
      <w:footerReference w:type="first" r:id="rId60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6A2AD" w14:textId="77777777" w:rsidR="003014B9" w:rsidRDefault="003014B9">
      <w:r>
        <w:separator/>
      </w:r>
    </w:p>
    <w:p w14:paraId="523B954C" w14:textId="77777777" w:rsidR="003014B9" w:rsidRDefault="003014B9"/>
    <w:p w14:paraId="52DB6544" w14:textId="77777777" w:rsidR="003014B9" w:rsidRDefault="003014B9"/>
    <w:p w14:paraId="45C8C7AE" w14:textId="77777777" w:rsidR="003014B9" w:rsidRDefault="003014B9"/>
  </w:endnote>
  <w:endnote w:type="continuationSeparator" w:id="0">
    <w:p w14:paraId="3F296E4C" w14:textId="77777777" w:rsidR="003014B9" w:rsidRDefault="003014B9">
      <w:r>
        <w:continuationSeparator/>
      </w:r>
    </w:p>
    <w:p w14:paraId="33793E2A" w14:textId="77777777" w:rsidR="003014B9" w:rsidRDefault="003014B9"/>
    <w:p w14:paraId="4D52A1F5" w14:textId="77777777" w:rsidR="003014B9" w:rsidRDefault="003014B9"/>
    <w:p w14:paraId="761BFF87" w14:textId="77777777" w:rsidR="003014B9" w:rsidRDefault="00301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345B3" w14:textId="77777777" w:rsidR="003014B9" w:rsidRDefault="003014B9">
      <w:r>
        <w:separator/>
      </w:r>
    </w:p>
    <w:p w14:paraId="7305C7C1" w14:textId="77777777" w:rsidR="003014B9" w:rsidRDefault="003014B9"/>
    <w:p w14:paraId="3FCD2E40" w14:textId="77777777" w:rsidR="003014B9" w:rsidRDefault="003014B9"/>
    <w:p w14:paraId="3D741FE5" w14:textId="77777777" w:rsidR="003014B9" w:rsidRDefault="003014B9"/>
  </w:footnote>
  <w:footnote w:type="continuationSeparator" w:id="0">
    <w:p w14:paraId="19A4836E" w14:textId="77777777" w:rsidR="003014B9" w:rsidRDefault="003014B9">
      <w:r>
        <w:continuationSeparator/>
      </w:r>
    </w:p>
    <w:p w14:paraId="5752E395" w14:textId="77777777" w:rsidR="003014B9" w:rsidRDefault="003014B9"/>
    <w:p w14:paraId="21F1B60E" w14:textId="77777777" w:rsidR="003014B9" w:rsidRDefault="003014B9"/>
    <w:p w14:paraId="50E1F247" w14:textId="77777777" w:rsidR="003014B9" w:rsidRDefault="003014B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33EA25C3" w:rsidR="00555AE7" w:rsidRPr="004C458F" w:rsidRDefault="004C458F" w:rsidP="004C458F">
    <w:pPr>
      <w:tabs>
        <w:tab w:val="clear" w:pos="851"/>
        <w:tab w:val="left" w:pos="1020"/>
      </w:tabs>
      <w:ind w:right="360"/>
      <w:rPr>
        <w:rFonts w:ascii="Bodoni MT Black" w:hAnsi="Bodoni MT Black"/>
        <w:color w:val="4C8AEE"/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716608" behindDoc="0" locked="0" layoutInCell="1" allowOverlap="1" wp14:anchorId="52FF676D" wp14:editId="796FB485">
          <wp:simplePos x="0" y="0"/>
          <wp:positionH relativeFrom="column">
            <wp:posOffset>-3810</wp:posOffset>
          </wp:positionH>
          <wp:positionV relativeFrom="page">
            <wp:posOffset>257175</wp:posOffset>
          </wp:positionV>
          <wp:extent cx="609600" cy="590550"/>
          <wp:effectExtent l="0" t="0" r="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v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23F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FA78417" wp14:editId="30CAAE5E">
          <wp:simplePos x="0" y="0"/>
          <wp:positionH relativeFrom="column">
            <wp:posOffset>3891915</wp:posOffset>
          </wp:positionH>
          <wp:positionV relativeFrom="page">
            <wp:posOffset>190500</wp:posOffset>
          </wp:positionV>
          <wp:extent cx="1868805" cy="695960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proofErr w:type="spellStart"/>
    <w:r w:rsidRPr="004C458F">
      <w:rPr>
        <w:rFonts w:ascii="Bodoni MT Black" w:hAnsi="Bodoni MT Black"/>
        <w:color w:val="4C8AEE"/>
        <w:sz w:val="28"/>
        <w:szCs w:val="28"/>
      </w:rPr>
      <w:t>Control</w:t>
    </w:r>
    <w:proofErr w:type="spellEnd"/>
    <w:r w:rsidRPr="004C458F">
      <w:rPr>
        <w:rFonts w:ascii="Bodoni MT Black" w:hAnsi="Bodoni MT Black"/>
        <w:color w:val="4C8AEE"/>
        <w:sz w:val="28"/>
        <w:szCs w:val="28"/>
      </w:rPr>
      <w:t xml:space="preserve"> </w:t>
    </w:r>
    <w:proofErr w:type="spellStart"/>
    <w:r w:rsidRPr="004C458F">
      <w:rPr>
        <w:rFonts w:ascii="Bodoni MT Black" w:hAnsi="Bodoni MT Black"/>
        <w:color w:val="4C8AEE"/>
        <w:sz w:val="28"/>
        <w:szCs w:val="28"/>
      </w:rPr>
      <w:t>Block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04C2E566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763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296C21E1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3501C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4AEE0CC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1D5C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1q2FAIAACoEAAAOAAAAZHJzL2Uyb0RvYy54bWysU8GO2jAQvVfqP1i+QxIKL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889a&#10;thQCAAAq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5444C539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763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1116FFDC" w:rsidR="00555AE7" w:rsidRPr="00E37DB5" w:rsidRDefault="003501C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4B29791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D7C74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8CzMD&#10;EwIAACo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40AF1923" w:rsidR="00555AE7" w:rsidRPr="00E37DB5" w:rsidRDefault="003501C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72ABB79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63505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TTFAIAACk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jqNk&#10;0xQCAAApBAAADgAAAAAAAAAAAAAAAAAuAgAAZHJzL2Uyb0RvYy54bWxQSwECLQAUAAYACAAAACEA&#10;zsC349sAAAAGAQAADwAAAAAAAAAAAAAAAABuBAAAZHJzL2Rvd25yZXYueG1sUEsFBgAAAAAEAAQA&#10;8wAAAHYFAAAAAA=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599E3B0E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763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6BE47AFB" w:rsidR="00555AE7" w:rsidRPr="00E37DB5" w:rsidRDefault="003501C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38B3FC5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9B08E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+n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GlrTG1dARKV2NhRHz+rFbDX97pDSVUvUgUeKrxcDaVnISN6khI0zcMG+/6wZxJCj17FP&#10;58Z2ARI6gM5RjstdDn72iMLhdJo+LRagGh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y0R+n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446A8A1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763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5ED850FD" w:rsidR="00555AE7" w:rsidRDefault="003501C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05245B8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50940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+V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H0FFrTG1dARKV2NhRHz+rFbDX97pDSVUvUgUeKrxcDaVnISN6khI0zcMG+/6wZxJCj17FP&#10;58Z2ARI6gM5RjstdDn72iMLhdJo+LRZAiw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DxKo+V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0171F948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763"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87537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6325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4A91"/>
    <w:rsid w:val="002E6DF7"/>
    <w:rsid w:val="002E7274"/>
    <w:rsid w:val="002F1ACC"/>
    <w:rsid w:val="002F2189"/>
    <w:rsid w:val="002F2D16"/>
    <w:rsid w:val="002F54F8"/>
    <w:rsid w:val="002F70DA"/>
    <w:rsid w:val="003014B9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1C6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458F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23E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6AD9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2763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D7DB0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9CA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0670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008E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0B5A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9" Type="http://schemas.openxmlformats.org/officeDocument/2006/relationships/header" Target="header9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header" Target="header10.xml"/><Relationship Id="rId47" Type="http://schemas.openxmlformats.org/officeDocument/2006/relationships/footer" Target="footer11.xml"/><Relationship Id="rId50" Type="http://schemas.openxmlformats.org/officeDocument/2006/relationships/header" Target="header13.xml"/><Relationship Id="rId55" Type="http://schemas.openxmlformats.org/officeDocument/2006/relationships/hyperlink" Target="http://www.ncbi.nlm.nih.gov/entrez/query.fcgi?cmd=Retrieve&amp;db=PubMed&amp;dopt=Citation&amp;list_uids=15090378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image" Target="media/image9.png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footer" Target="footer8.xml"/><Relationship Id="rId45" Type="http://schemas.openxmlformats.org/officeDocument/2006/relationships/image" Target="media/image19.png"/><Relationship Id="rId53" Type="http://schemas.openxmlformats.org/officeDocument/2006/relationships/header" Target="header15.xml"/><Relationship Id="rId58" Type="http://schemas.openxmlformats.org/officeDocument/2006/relationships/footer" Target="footer15.xm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5.png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10.xml"/><Relationship Id="rId48" Type="http://schemas.openxmlformats.org/officeDocument/2006/relationships/header" Target="header12.xml"/><Relationship Id="rId56" Type="http://schemas.openxmlformats.org/officeDocument/2006/relationships/hyperlink" Target="http://www.ncbi.nlm.nih.gov/entrez/query.fcgi?cmd=Retrieve&amp;db=PubMed&amp;dopt=Citation&amp;list_uids=6337002" TargetMode="External"/><Relationship Id="rId8" Type="http://schemas.openxmlformats.org/officeDocument/2006/relationships/endnotes" Target="endnotes.xml"/><Relationship Id="rId51" Type="http://schemas.openxmlformats.org/officeDocument/2006/relationships/header" Target="header14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6.xml"/><Relationship Id="rId33" Type="http://schemas.openxmlformats.org/officeDocument/2006/relationships/image" Target="media/image13.png"/><Relationship Id="rId38" Type="http://schemas.openxmlformats.org/officeDocument/2006/relationships/header" Target="header8.xml"/><Relationship Id="rId46" Type="http://schemas.openxmlformats.org/officeDocument/2006/relationships/header" Target="header11.xml"/><Relationship Id="rId59" Type="http://schemas.openxmlformats.org/officeDocument/2006/relationships/header" Target="header17.xml"/><Relationship Id="rId20" Type="http://schemas.openxmlformats.org/officeDocument/2006/relationships/image" Target="media/image6.png"/><Relationship Id="rId41" Type="http://schemas.openxmlformats.org/officeDocument/2006/relationships/footer" Target="footer9.xml"/><Relationship Id="rId54" Type="http://schemas.openxmlformats.org/officeDocument/2006/relationships/footer" Target="footer14.xml"/><Relationship Id="rId62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footer" Target="footer12.xml"/><Relationship Id="rId57" Type="http://schemas.openxmlformats.org/officeDocument/2006/relationships/header" Target="header16.xml"/><Relationship Id="rId10" Type="http://schemas.openxmlformats.org/officeDocument/2006/relationships/footer" Target="footer1.xml"/><Relationship Id="rId31" Type="http://schemas.openxmlformats.org/officeDocument/2006/relationships/image" Target="media/image11.png"/><Relationship Id="rId44" Type="http://schemas.openxmlformats.org/officeDocument/2006/relationships/image" Target="media/image18.png"/><Relationship Id="rId52" Type="http://schemas.openxmlformats.org/officeDocument/2006/relationships/footer" Target="footer13.xml"/><Relationship Id="rId60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04DE9-8213-48A9-818A-7579E8A1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8</TotalTime>
  <Pages>24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6</cp:revision>
  <cp:lastPrinted>2009-11-04T00:12:00Z</cp:lastPrinted>
  <dcterms:created xsi:type="dcterms:W3CDTF">2019-11-12T18:39:00Z</dcterms:created>
  <dcterms:modified xsi:type="dcterms:W3CDTF">2019-11-12T19:22:00Z</dcterms:modified>
</cp:coreProperties>
</file>