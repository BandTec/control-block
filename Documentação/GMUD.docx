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B979982" w14:textId="77777777" w:rsidR="00D1760C" w:rsidRDefault="00E32D28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03798C38" wp14:editId="69050162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175895</wp:posOffset>
                    </wp:positionV>
                    <wp:extent cx="6153150" cy="2543175"/>
                    <wp:effectExtent l="0" t="0" r="0" b="9525"/>
                    <wp:wrapTopAndBottom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2543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auto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11CC67C9CDA64D54A9A33F693BE11BF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44832A" w14:textId="77777777" w:rsidR="00D1760C" w:rsidRPr="00E32D28" w:rsidRDefault="00E32D28" w:rsidP="00E32D28">
                                    <w:pPr>
                                      <w:pStyle w:val="Ttulo11"/>
                                      <w:jc w:val="center"/>
                                      <w:rPr>
                                        <w:color w:val="auto"/>
                                        <w:sz w:val="72"/>
                                        <w:szCs w:val="72"/>
                                      </w:rPr>
                                    </w:pPr>
                                    <w:r w:rsidRPr="00E32D28">
                                      <w:rPr>
                                        <w:color w:val="auto"/>
                                        <w:sz w:val="72"/>
                                        <w:szCs w:val="72"/>
                                      </w:rPr>
                                      <w:t>GERENCIAMENTO DE MUDANÇA</w:t>
                                    </w:r>
                                  </w:p>
                                </w:sdtContent>
                              </w:sdt>
                              <w:p w14:paraId="5B68ABC3" w14:textId="77777777" w:rsidR="00D1760C" w:rsidRPr="00DC48C1" w:rsidRDefault="00D1760C">
                                <w:pPr>
                                  <w:pStyle w:val="Resumo"/>
                                  <w:spacing w:after="60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798C3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13.85pt;width:484.5pt;height:200.2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auto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11CC67C9CDA64D54A9A33F693BE11BF1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C44832A" w14:textId="77777777" w:rsidR="00D1760C" w:rsidRPr="00E32D28" w:rsidRDefault="00E32D28" w:rsidP="00E32D28">
                              <w:pPr>
                                <w:pStyle w:val="Ttulo11"/>
                                <w:jc w:val="center"/>
                                <w:rPr>
                                  <w:color w:val="auto"/>
                                  <w:sz w:val="72"/>
                                  <w:szCs w:val="72"/>
                                </w:rPr>
                              </w:pPr>
                              <w:r w:rsidRPr="00E32D28">
                                <w:rPr>
                                  <w:color w:val="auto"/>
                                  <w:sz w:val="72"/>
                                  <w:szCs w:val="72"/>
                                </w:rPr>
                                <w:t>GERENCIAMENTO DE MUDANÇA</w:t>
                              </w:r>
                            </w:p>
                          </w:sdtContent>
                        </w:sdt>
                        <w:p w14:paraId="5B68ABC3" w14:textId="77777777" w:rsidR="00D1760C" w:rsidRPr="00DC48C1" w:rsidRDefault="00D1760C">
                          <w:pPr>
                            <w:pStyle w:val="Resumo"/>
                            <w:spacing w:after="600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51E8CA5F" w14:textId="77777777" w:rsidR="00E32D28" w:rsidRDefault="00E32D28"/>
        <w:p w14:paraId="6AA8768D" w14:textId="77777777" w:rsidR="00E32D28" w:rsidRDefault="00E32D28"/>
        <w:p w14:paraId="5BD8E978" w14:textId="77777777" w:rsidR="00E32D28" w:rsidRDefault="00E32D28"/>
        <w:p w14:paraId="2B81902A" w14:textId="77777777" w:rsidR="00E32D28" w:rsidRDefault="00E32D28"/>
        <w:p w14:paraId="2484607E" w14:textId="77777777" w:rsidR="00E32D28" w:rsidRDefault="00E32D28"/>
        <w:p w14:paraId="05769553" w14:textId="77777777" w:rsidR="00E32D28" w:rsidRDefault="00E32D28"/>
        <w:p w14:paraId="314B3292" w14:textId="77777777" w:rsidR="00E32D28" w:rsidRDefault="00E32D28"/>
        <w:p w14:paraId="2CDFE554" w14:textId="77777777" w:rsidR="00E32D28" w:rsidRDefault="00E32D28"/>
        <w:p w14:paraId="246D9CA3" w14:textId="77777777" w:rsidR="00E32D28" w:rsidRDefault="00E32D28"/>
        <w:p w14:paraId="1C1ED9E1" w14:textId="77777777" w:rsidR="00E32D28" w:rsidRDefault="00E32D28"/>
        <w:p w14:paraId="66995D36" w14:textId="77777777" w:rsidR="00E32D28" w:rsidRDefault="00E32D28"/>
        <w:p w14:paraId="2499BD9B" w14:textId="77777777" w:rsidR="00E32D28" w:rsidRDefault="00E32D28"/>
        <w:p w14:paraId="390BA6BF" w14:textId="77777777" w:rsidR="00E32D28" w:rsidRDefault="00E32D28"/>
        <w:p w14:paraId="0F08B326" w14:textId="77777777" w:rsidR="00E32D28" w:rsidRDefault="00E32D28"/>
        <w:p w14:paraId="5BCD7066" w14:textId="77777777" w:rsidR="00E32D28" w:rsidRDefault="00E32D28"/>
        <w:p w14:paraId="735DF0B6" w14:textId="77777777" w:rsidR="00E32D28" w:rsidRDefault="00E32D28"/>
        <w:p w14:paraId="75E87963" w14:textId="77777777" w:rsidR="00E32D28" w:rsidRDefault="00E32D28"/>
        <w:p w14:paraId="7285D428" w14:textId="77777777" w:rsidR="00D1760C" w:rsidRPr="00E32D28" w:rsidRDefault="00E32D28" w:rsidP="00E32D28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                               </w:t>
          </w:r>
          <w:r w:rsidRPr="00E32D28">
            <w:rPr>
              <w:b/>
              <w:sz w:val="28"/>
              <w:szCs w:val="28"/>
            </w:rPr>
            <w:t>2019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14:paraId="1328F2DA" w14:textId="77777777" w:rsidR="00E32D28" w:rsidRDefault="00E32D28" w:rsidP="006B4626">
          <w:pPr>
            <w:pStyle w:val="CabealhodoSumrio"/>
            <w:spacing w:before="0" w:after="360"/>
            <w:rPr>
              <w:rFonts w:asciiTheme="minorHAnsi" w:eastAsiaTheme="minorHAnsi" w:hAnsiTheme="minorHAnsi" w:cstheme="minorBidi"/>
              <w:b w:val="0"/>
              <w:bCs w:val="0"/>
              <w:color w:val="404040" w:themeColor="text1" w:themeTint="BF"/>
              <w:sz w:val="20"/>
              <w:szCs w:val="20"/>
            </w:rPr>
          </w:pPr>
        </w:p>
        <w:p w14:paraId="24F95376" w14:textId="77777777" w:rsidR="006B4626" w:rsidRPr="00E32D28" w:rsidRDefault="006B4626" w:rsidP="006B4626">
          <w:pPr>
            <w:pStyle w:val="CabealhodoSumrio"/>
            <w:spacing w:before="0" w:after="360"/>
            <w:rPr>
              <w:color w:val="auto"/>
              <w:sz w:val="44"/>
              <w:szCs w:val="44"/>
            </w:rPr>
          </w:pPr>
          <w:r w:rsidRPr="00E32D28">
            <w:rPr>
              <w:color w:val="auto"/>
              <w:sz w:val="44"/>
              <w:szCs w:val="44"/>
            </w:rPr>
            <w:t>Sumário</w:t>
          </w:r>
        </w:p>
        <w:p w14:paraId="1F98432C" w14:textId="1CD3452A" w:rsidR="00E620E6" w:rsidRDefault="006B4626">
          <w:pPr>
            <w:pStyle w:val="Sumrio10"/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5847650" w:history="1">
            <w:r w:rsidR="00E620E6" w:rsidRPr="001A5F83">
              <w:rPr>
                <w:rStyle w:val="Hyperlink"/>
                <w:noProof/>
              </w:rPr>
              <w:t>Introdução</w:t>
            </w:r>
            <w:r w:rsidR="00E620E6">
              <w:rPr>
                <w:noProof/>
                <w:webHidden/>
              </w:rPr>
              <w:tab/>
            </w:r>
            <w:r w:rsidR="00E620E6">
              <w:rPr>
                <w:noProof/>
                <w:webHidden/>
              </w:rPr>
              <w:fldChar w:fldCharType="begin"/>
            </w:r>
            <w:r w:rsidR="00E620E6">
              <w:rPr>
                <w:noProof/>
                <w:webHidden/>
              </w:rPr>
              <w:instrText xml:space="preserve"> PAGEREF _Toc25847650 \h </w:instrText>
            </w:r>
            <w:r w:rsidR="00E620E6">
              <w:rPr>
                <w:noProof/>
                <w:webHidden/>
              </w:rPr>
            </w:r>
            <w:r w:rsidR="00E620E6">
              <w:rPr>
                <w:noProof/>
                <w:webHidden/>
              </w:rPr>
              <w:fldChar w:fldCharType="separate"/>
            </w:r>
            <w:r w:rsidR="002F536C">
              <w:rPr>
                <w:noProof/>
                <w:webHidden/>
              </w:rPr>
              <w:t>1</w:t>
            </w:r>
            <w:r w:rsidR="00E620E6">
              <w:rPr>
                <w:noProof/>
                <w:webHidden/>
              </w:rPr>
              <w:fldChar w:fldCharType="end"/>
            </w:r>
          </w:hyperlink>
        </w:p>
        <w:p w14:paraId="2F55C2FB" w14:textId="7BE03366" w:rsidR="00E620E6" w:rsidRDefault="002F536C">
          <w:pPr>
            <w:pStyle w:val="Sumrio10"/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25847651" w:history="1">
            <w:r w:rsidR="00E620E6" w:rsidRPr="001A5F83">
              <w:rPr>
                <w:rStyle w:val="Hyperlink"/>
                <w:noProof/>
              </w:rPr>
              <w:t>Implementação</w:t>
            </w:r>
            <w:r w:rsidR="00E620E6">
              <w:rPr>
                <w:noProof/>
                <w:webHidden/>
              </w:rPr>
              <w:tab/>
            </w:r>
            <w:r w:rsidR="00E620E6">
              <w:rPr>
                <w:noProof/>
                <w:webHidden/>
              </w:rPr>
              <w:fldChar w:fldCharType="begin"/>
            </w:r>
            <w:r w:rsidR="00E620E6">
              <w:rPr>
                <w:noProof/>
                <w:webHidden/>
              </w:rPr>
              <w:instrText xml:space="preserve"> PAGEREF _Toc25847651 \h </w:instrText>
            </w:r>
            <w:r w:rsidR="00E620E6">
              <w:rPr>
                <w:noProof/>
                <w:webHidden/>
              </w:rPr>
            </w:r>
            <w:r w:rsidR="00E620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620E6">
              <w:rPr>
                <w:noProof/>
                <w:webHidden/>
              </w:rPr>
              <w:fldChar w:fldCharType="end"/>
            </w:r>
          </w:hyperlink>
        </w:p>
        <w:p w14:paraId="1204C49A" w14:textId="5BF7059C" w:rsidR="002F536C" w:rsidRPr="002F536C" w:rsidRDefault="002F536C" w:rsidP="002F536C">
          <w:pPr>
            <w:pStyle w:val="Sumrio10"/>
            <w:rPr>
              <w:noProof/>
            </w:rPr>
          </w:pPr>
          <w:hyperlink w:anchor="_Toc25847652" w:history="1">
            <w:r w:rsidR="00E620E6" w:rsidRPr="001A5F83">
              <w:rPr>
                <w:rStyle w:val="Hyperlink"/>
                <w:noProof/>
              </w:rPr>
              <w:t>Melhorias previstas</w:t>
            </w:r>
            <w:r w:rsidR="00E620E6">
              <w:rPr>
                <w:noProof/>
                <w:webHidden/>
              </w:rPr>
              <w:tab/>
            </w:r>
            <w:r w:rsidR="00E620E6">
              <w:rPr>
                <w:noProof/>
                <w:webHidden/>
              </w:rPr>
              <w:fldChar w:fldCharType="begin"/>
            </w:r>
            <w:r w:rsidR="00E620E6">
              <w:rPr>
                <w:noProof/>
                <w:webHidden/>
              </w:rPr>
              <w:instrText xml:space="preserve"> PAGEREF _Toc25847652 \h </w:instrText>
            </w:r>
            <w:r w:rsidR="00E620E6">
              <w:rPr>
                <w:noProof/>
                <w:webHidden/>
              </w:rPr>
            </w:r>
            <w:r w:rsidR="00E620E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620E6">
              <w:rPr>
                <w:noProof/>
                <w:webHidden/>
              </w:rPr>
              <w:fldChar w:fldCharType="end"/>
            </w:r>
          </w:hyperlink>
        </w:p>
        <w:p w14:paraId="6AA17C84" w14:textId="77AB88CD" w:rsidR="006B4626" w:rsidRDefault="006B4626">
          <w:r>
            <w:fldChar w:fldCharType="end"/>
          </w:r>
        </w:p>
      </w:sdtContent>
    </w:sdt>
    <w:p w14:paraId="5032BB5A" w14:textId="77777777" w:rsidR="007B2E12" w:rsidRDefault="007B2E12"/>
    <w:p w14:paraId="454A5F03" w14:textId="77777777" w:rsidR="007B2E12" w:rsidRDefault="007B2E12">
      <w:pPr>
        <w:sectPr w:rsidR="007B2E12" w:rsidSect="00126C6C">
          <w:headerReference w:type="default" r:id="rId10"/>
          <w:headerReference w:type="first" r:id="rId11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512BBE78" w14:textId="77777777" w:rsidR="007B2E12" w:rsidRPr="00C21F5A" w:rsidRDefault="00E32D28">
      <w:pPr>
        <w:pStyle w:val="ttulo10"/>
      </w:pPr>
      <w:bookmarkStart w:id="0" w:name="_Toc25847650"/>
      <w:r>
        <w:lastRenderedPageBreak/>
        <w:t>Introdução</w:t>
      </w:r>
      <w:bookmarkEnd w:id="0"/>
    </w:p>
    <w:p w14:paraId="1636ED45" w14:textId="1DB2B38F" w:rsidR="007B2E12" w:rsidRDefault="00565461">
      <w:pPr>
        <w:pStyle w:val="ttulo2"/>
      </w:pPr>
      <w:r>
        <w:t>Introdução</w:t>
      </w:r>
    </w:p>
    <w:p w14:paraId="5B830C36" w14:textId="408BA41F" w:rsidR="00565461" w:rsidRPr="00565461" w:rsidRDefault="00565461" w:rsidP="00565461">
      <w:pPr>
        <w:jc w:val="both"/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Este relatório tem como objetivo reportar os problemas identificados na performance</w:t>
      </w:r>
      <w:r>
        <w:rPr>
          <w:color w:val="auto"/>
          <w:sz w:val="22"/>
          <w:szCs w:val="22"/>
        </w:rPr>
        <w:t xml:space="preserve"> da dashboard da aplicação</w:t>
      </w:r>
      <w:r w:rsidRPr="00565461">
        <w:rPr>
          <w:color w:val="auto"/>
          <w:sz w:val="22"/>
          <w:szCs w:val="22"/>
        </w:rPr>
        <w:t>. Devido as circunstâncias citadas, apresentar medidas de mudança para aprovação, visando a melhora do desempenho para o usuário.</w:t>
      </w:r>
    </w:p>
    <w:p w14:paraId="6B9F328A" w14:textId="4D7869EE" w:rsidR="00565461" w:rsidRPr="00565461" w:rsidRDefault="00565461" w:rsidP="00565461">
      <w:pPr>
        <w:jc w:val="both"/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Tais alterações serão apresentadas para o comitê de mudanças para que sejam aprovadas e implementadas. Todos os processos serão aqui documentados e quaisquer incidentes serão apontados.</w:t>
      </w:r>
    </w:p>
    <w:p w14:paraId="0C4F5725" w14:textId="77777777" w:rsidR="007B2E12" w:rsidRPr="00C21F5A" w:rsidRDefault="00E32D28">
      <w:pPr>
        <w:pStyle w:val="ttulo2"/>
      </w:pPr>
      <w:r>
        <w:t xml:space="preserve">Levantamento de impacto </w:t>
      </w:r>
    </w:p>
    <w:p w14:paraId="5ACED27F" w14:textId="77777777" w:rsidR="00E32D28" w:rsidRPr="00A24689" w:rsidRDefault="00E32D28" w:rsidP="00A24689">
      <w:p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E32D28">
        <w:rPr>
          <w:rFonts w:asciiTheme="majorHAnsi" w:hAnsiTheme="majorHAnsi" w:cstheme="majorHAnsi"/>
          <w:color w:val="auto"/>
          <w:sz w:val="22"/>
          <w:szCs w:val="22"/>
        </w:rPr>
        <w:t xml:space="preserve">Caso as requisições não </w:t>
      </w:r>
      <w:r w:rsidR="00A24689">
        <w:rPr>
          <w:rFonts w:asciiTheme="majorHAnsi" w:hAnsiTheme="majorHAnsi" w:cstheme="majorHAnsi"/>
          <w:color w:val="auto"/>
          <w:sz w:val="22"/>
          <w:szCs w:val="22"/>
        </w:rPr>
        <w:t xml:space="preserve">sejam atendidas ou efetuadas, a satisfação do cliente tende a reduzir. Por conta da falta de entendimento da leitura nos gráficos acaba </w:t>
      </w:r>
      <w:r w:rsidRPr="00E32D28">
        <w:rPr>
          <w:rFonts w:asciiTheme="majorHAnsi" w:hAnsiTheme="majorHAnsi" w:cstheme="majorHAnsi"/>
          <w:color w:val="auto"/>
          <w:sz w:val="22"/>
          <w:szCs w:val="22"/>
        </w:rPr>
        <w:t>acarretando na insatisfação do cliente.</w:t>
      </w:r>
    </w:p>
    <w:p w14:paraId="4B6E4AD9" w14:textId="77777777" w:rsidR="00E32D28" w:rsidRPr="00A24689" w:rsidRDefault="00E32D28" w:rsidP="00A24689">
      <w:p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24689">
        <w:rPr>
          <w:rFonts w:asciiTheme="majorHAnsi" w:hAnsiTheme="majorHAnsi" w:cstheme="majorHAnsi"/>
          <w:color w:val="auto"/>
          <w:sz w:val="22"/>
          <w:szCs w:val="22"/>
        </w:rPr>
        <w:t>Após a implementação, toda a equipe relacionada deverá ser encaminhada a um processo de nivelamento de conhecimento, onde deverão se adaptar as mudanças aplicadas.</w:t>
      </w:r>
    </w:p>
    <w:p w14:paraId="613A3235" w14:textId="77777777" w:rsidR="00E32D28" w:rsidRDefault="00E32D28"/>
    <w:p w14:paraId="10A5111F" w14:textId="77777777" w:rsidR="007B2E12" w:rsidRPr="00C21F5A" w:rsidRDefault="007B2E12"/>
    <w:p w14:paraId="278E7B06" w14:textId="77777777" w:rsidR="00A24689" w:rsidRDefault="00A24689" w:rsidP="00A24689">
      <w:pPr>
        <w:pStyle w:val="ttulo2"/>
      </w:pPr>
      <w:r>
        <w:t xml:space="preserve">Equipe responsável </w:t>
      </w:r>
    </w:p>
    <w:p w14:paraId="201267D4" w14:textId="77777777" w:rsidR="00A24689" w:rsidRDefault="00A24689" w:rsidP="00A24689">
      <w:pPr>
        <w:pStyle w:val="ttulo2"/>
      </w:pPr>
      <w:r w:rsidRPr="00A24689">
        <w:rPr>
          <w:b w:val="0"/>
          <w:sz w:val="22"/>
          <w:szCs w:val="22"/>
        </w:rPr>
        <w:t>Gerente: Bruna Garcia</w:t>
      </w:r>
    </w:p>
    <w:p w14:paraId="7D25F0E6" w14:textId="77777777" w:rsidR="00A24689" w:rsidRDefault="00A24689" w:rsidP="00A24689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DBA</w:t>
      </w:r>
      <w:r w:rsidRPr="00A24689">
        <w:rPr>
          <w:b w:val="0"/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Lucas Vinicius</w:t>
      </w:r>
    </w:p>
    <w:p w14:paraId="3397B34C" w14:textId="77777777" w:rsidR="00A24689" w:rsidRDefault="00A24689" w:rsidP="00A24689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QA: Kivia Araújo</w:t>
      </w:r>
    </w:p>
    <w:p w14:paraId="5DC63B4E" w14:textId="77777777" w:rsidR="007B2E12" w:rsidRPr="00A24689" w:rsidRDefault="00A24689" w:rsidP="00A24689">
      <w:pPr>
        <w:pStyle w:val="ttulo2"/>
        <w:rPr>
          <w:sz w:val="22"/>
          <w:szCs w:val="22"/>
        </w:rPr>
      </w:pPr>
      <w:r w:rsidRPr="00A24689">
        <w:rPr>
          <w:b w:val="0"/>
          <w:sz w:val="22"/>
          <w:szCs w:val="22"/>
        </w:rPr>
        <w:t>Desenvolvedor: Ranyery Coutinho</w:t>
      </w:r>
      <w:r w:rsidR="00820B1F" w:rsidRPr="00A24689">
        <w:rPr>
          <w:sz w:val="22"/>
          <w:szCs w:val="22"/>
        </w:rPr>
        <w:br/>
      </w:r>
      <w:r w:rsidR="00820B1F" w:rsidRPr="00A24689">
        <w:rPr>
          <w:sz w:val="22"/>
          <w:szCs w:val="22"/>
        </w:rPr>
        <w:br/>
      </w:r>
      <w:sdt>
        <w:sdtPr>
          <w:rPr>
            <w:sz w:val="22"/>
            <w:szCs w:val="22"/>
          </w:rPr>
          <w:alias w:val="Clique na seta para selecionar uma data"/>
          <w:tag w:val="Clique na seta para selecionar uma data"/>
          <w:id w:val="-405455016"/>
          <w:placeholder>
            <w:docPart w:val="3CAF2CED21984C368CE04E9519802AA5"/>
          </w:placeholder>
          <w:date w:fullDate="2019-11-28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r w:rsidRPr="00A24689">
            <w:rPr>
              <w:sz w:val="22"/>
              <w:szCs w:val="22"/>
            </w:rPr>
            <w:t>28 de novembro de 2019</w:t>
          </w:r>
        </w:sdtContent>
      </w:sdt>
    </w:p>
    <w:p w14:paraId="18DE113B" w14:textId="5FDC9E94" w:rsidR="007B2E12" w:rsidRPr="00C21F5A" w:rsidRDefault="00565461">
      <w:pPr>
        <w:pStyle w:val="ttulo10"/>
      </w:pPr>
      <w:bookmarkStart w:id="1" w:name="_Toc25847651"/>
      <w:r>
        <w:lastRenderedPageBreak/>
        <w:t>Implementação</w:t>
      </w:r>
      <w:bookmarkEnd w:id="1"/>
    </w:p>
    <w:p w14:paraId="20082A0D" w14:textId="77777777" w:rsidR="00565461" w:rsidRPr="00565461" w:rsidRDefault="00565461" w:rsidP="00565461">
      <w:p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565461">
        <w:rPr>
          <w:rFonts w:asciiTheme="majorHAnsi" w:hAnsiTheme="majorHAnsi" w:cstheme="majorHAnsi"/>
          <w:color w:val="auto"/>
          <w:sz w:val="22"/>
          <w:szCs w:val="22"/>
        </w:rPr>
        <w:t>A equipe responsável pela mudança irá realizar a implementação assim que for aprovado, de preferência em horário em que os servidores não estejam em pico e com pouca transferência de dados. Toda operação realizada será devidamente documentada para o relatório final da GMUD.</w:t>
      </w:r>
    </w:p>
    <w:p w14:paraId="7441EFD7" w14:textId="132E37B1" w:rsidR="00565461" w:rsidRDefault="00565461" w:rsidP="00565461">
      <w:pPr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Recomendamos que o horário seja a partir das 23:00 horas da noite até às 0</w:t>
      </w:r>
      <w:r>
        <w:rPr>
          <w:color w:val="auto"/>
          <w:sz w:val="22"/>
          <w:szCs w:val="22"/>
        </w:rPr>
        <w:t>8</w:t>
      </w:r>
      <w:r w:rsidRPr="00565461">
        <w:rPr>
          <w:color w:val="auto"/>
          <w:sz w:val="22"/>
          <w:szCs w:val="22"/>
        </w:rPr>
        <w:t>:00.</w:t>
      </w:r>
    </w:p>
    <w:p w14:paraId="6F1B3D9E" w14:textId="3976FE38" w:rsidR="00E620E6" w:rsidRPr="00565461" w:rsidRDefault="00E620E6" w:rsidP="00565461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Impacto da mudança: Mudança emergencial </w:t>
      </w:r>
    </w:p>
    <w:p w14:paraId="60D5C783" w14:textId="6787EDE0" w:rsidR="00565461" w:rsidRPr="00565461" w:rsidRDefault="00565461" w:rsidP="00565461">
      <w:pPr>
        <w:rPr>
          <w:color w:val="auto"/>
          <w:sz w:val="22"/>
          <w:szCs w:val="22"/>
        </w:rPr>
      </w:pPr>
      <w:r w:rsidRPr="00565461">
        <w:rPr>
          <w:color w:val="auto"/>
          <w:sz w:val="22"/>
          <w:szCs w:val="22"/>
        </w:rPr>
        <w:t>As seguintes operações serão realizadas:</w:t>
      </w:r>
    </w:p>
    <w:p w14:paraId="0453C8C1" w14:textId="73D497E3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Realização de Backup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aplicação atual</w:t>
      </w:r>
    </w:p>
    <w:p w14:paraId="1D4957A0" w14:textId="6046D357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Implementação da nov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dashboard</w:t>
      </w:r>
    </w:p>
    <w:p w14:paraId="21B361DB" w14:textId="391B99BE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:30 – Inserção de dados para testes</w:t>
      </w:r>
    </w:p>
    <w:p w14:paraId="79BDC208" w14:textId="0FBEB076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:30 – Inserção de dados do backup</w:t>
      </w:r>
    </w:p>
    <w:p w14:paraId="7FC9A4F0" w14:textId="2ED5123E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:30 – Testes de resposta e performance</w:t>
      </w:r>
    </w:p>
    <w:p w14:paraId="75C98B16" w14:textId="7EE69C19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:20 – Correção de erros</w:t>
      </w:r>
    </w:p>
    <w:p w14:paraId="4FE9CD97" w14:textId="78C17F48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:45 – Novos testes</w:t>
      </w:r>
    </w:p>
    <w:p w14:paraId="57810AC5" w14:textId="68753770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Correções finais</w:t>
      </w:r>
    </w:p>
    <w:p w14:paraId="0C871D82" w14:textId="0AD881CF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 – Testes finais</w:t>
      </w:r>
    </w:p>
    <w:p w14:paraId="3683B3F5" w14:textId="3BD3E81E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Homologação</w:t>
      </w:r>
    </w:p>
    <w:p w14:paraId="759B8C87" w14:textId="0E5342F9" w:rsidR="00565461" w:rsidRPr="00565461" w:rsidRDefault="00565461" w:rsidP="005654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565461">
        <w:rPr>
          <w:rFonts w:ascii="Times New Roman" w:eastAsia="Times New Roman" w:hAnsi="Times New Roman" w:cs="Times New Roman"/>
          <w:color w:val="000000"/>
          <w:sz w:val="24"/>
          <w:szCs w:val="24"/>
        </w:rPr>
        <w:t>:00 – Finalização das mudanças</w:t>
      </w:r>
      <w:bookmarkStart w:id="2" w:name="_GoBack"/>
      <w:bookmarkEnd w:id="2"/>
    </w:p>
    <w:p w14:paraId="1AC9917D" w14:textId="77777777" w:rsidR="00565461" w:rsidRPr="00565461" w:rsidRDefault="00565461" w:rsidP="00565461">
      <w:pPr>
        <w:rPr>
          <w:color w:val="auto"/>
          <w:sz w:val="22"/>
          <w:szCs w:val="22"/>
        </w:rPr>
      </w:pPr>
    </w:p>
    <w:p w14:paraId="7DBE42E9" w14:textId="6A1C7430" w:rsidR="007B2E12" w:rsidRPr="00C21F5A" w:rsidRDefault="00565461">
      <w:pPr>
        <w:pStyle w:val="ttulo10"/>
      </w:pPr>
      <w:bookmarkStart w:id="3" w:name="_Toc25847652"/>
      <w:r>
        <w:lastRenderedPageBreak/>
        <w:t>Melhorias previstas</w:t>
      </w:r>
      <w:bookmarkEnd w:id="3"/>
    </w:p>
    <w:p w14:paraId="73B27816" w14:textId="4AD364D7" w:rsidR="00565461" w:rsidRDefault="00565461" w:rsidP="00565461">
      <w:pPr>
        <w:pStyle w:val="ttulo2"/>
        <w:jc w:val="both"/>
        <w:rPr>
          <w:b w:val="0"/>
          <w:bCs w:val="0"/>
          <w:color w:val="000000"/>
          <w:sz w:val="22"/>
          <w:szCs w:val="22"/>
        </w:rPr>
      </w:pPr>
      <w:r w:rsidRPr="00565461">
        <w:rPr>
          <w:b w:val="0"/>
          <w:bCs w:val="0"/>
          <w:color w:val="000000"/>
          <w:sz w:val="22"/>
          <w:szCs w:val="22"/>
        </w:rPr>
        <w:t>Após a implementação, previmos a melhora considerável do sistema de</w:t>
      </w:r>
      <w:r w:rsidR="00A75D0F">
        <w:rPr>
          <w:b w:val="0"/>
          <w:bCs w:val="0"/>
          <w:color w:val="000000"/>
          <w:sz w:val="22"/>
          <w:szCs w:val="22"/>
        </w:rPr>
        <w:t xml:space="preserve"> geração de </w:t>
      </w:r>
      <w:r w:rsidR="00A75D0F" w:rsidRPr="00565461">
        <w:rPr>
          <w:b w:val="0"/>
          <w:bCs w:val="0"/>
          <w:color w:val="000000"/>
          <w:sz w:val="22"/>
          <w:szCs w:val="22"/>
        </w:rPr>
        <w:t>dados</w:t>
      </w:r>
      <w:r w:rsidRPr="00565461">
        <w:rPr>
          <w:b w:val="0"/>
          <w:bCs w:val="0"/>
          <w:color w:val="000000"/>
          <w:sz w:val="22"/>
          <w:szCs w:val="22"/>
        </w:rPr>
        <w:t xml:space="preserve"> </w:t>
      </w:r>
      <w:r w:rsidR="00A75D0F">
        <w:rPr>
          <w:b w:val="0"/>
          <w:bCs w:val="0"/>
          <w:color w:val="000000"/>
          <w:sz w:val="22"/>
          <w:szCs w:val="22"/>
        </w:rPr>
        <w:t xml:space="preserve">e a visualização </w:t>
      </w:r>
      <w:r w:rsidRPr="00565461">
        <w:rPr>
          <w:b w:val="0"/>
          <w:bCs w:val="0"/>
          <w:color w:val="000000"/>
          <w:sz w:val="22"/>
          <w:szCs w:val="22"/>
        </w:rPr>
        <w:t>como um todo. terá maior eficiência no tempo de resposta para futuras inserções de dados e consultas, gerando aumento da produtividade da empresa tendo em vista a melhor organização e precisão das informações.</w:t>
      </w:r>
      <w:r w:rsidR="00A75D0F">
        <w:rPr>
          <w:b w:val="0"/>
          <w:bCs w:val="0"/>
          <w:color w:val="000000"/>
          <w:sz w:val="22"/>
          <w:szCs w:val="22"/>
        </w:rPr>
        <w:t xml:space="preserve"> Além do melhorando visual dos dados.</w:t>
      </w:r>
    </w:p>
    <w:p w14:paraId="2AD07A7A" w14:textId="7199F12F" w:rsidR="00A75D0F" w:rsidRPr="00A75D0F" w:rsidRDefault="00A75D0F" w:rsidP="00A75D0F">
      <w:pPr>
        <w:pStyle w:val="PargrafodaLista"/>
        <w:numPr>
          <w:ilvl w:val="0"/>
          <w:numId w:val="7"/>
        </w:numPr>
        <w:rPr>
          <w:color w:val="auto"/>
          <w:sz w:val="22"/>
          <w:szCs w:val="22"/>
        </w:rPr>
      </w:pPr>
      <w:r w:rsidRPr="00A75D0F">
        <w:rPr>
          <w:color w:val="auto"/>
          <w:sz w:val="22"/>
          <w:szCs w:val="22"/>
        </w:rPr>
        <w:t>Primeiro cenário</w:t>
      </w:r>
      <w:r>
        <w:rPr>
          <w:color w:val="auto"/>
          <w:sz w:val="22"/>
          <w:szCs w:val="22"/>
        </w:rPr>
        <w:t xml:space="preserve"> de alerta</w:t>
      </w:r>
      <w:r w:rsidRPr="00A75D0F">
        <w:rPr>
          <w:color w:val="auto"/>
          <w:sz w:val="22"/>
          <w:szCs w:val="22"/>
        </w:rPr>
        <w:t xml:space="preserve"> após a implementação </w:t>
      </w:r>
    </w:p>
    <w:p w14:paraId="4EC33FBC" w14:textId="590B5317" w:rsidR="00A75D0F" w:rsidRDefault="00A75D0F" w:rsidP="00A75D0F">
      <w:r>
        <w:rPr>
          <w:noProof/>
        </w:rPr>
        <w:drawing>
          <wp:inline distT="0" distB="0" distL="0" distR="0" wp14:anchorId="6FCCDC27" wp14:editId="278222CE">
            <wp:extent cx="5105400" cy="2927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6E9" w14:textId="227F86C1" w:rsidR="00A75D0F" w:rsidRPr="00A75D0F" w:rsidRDefault="00A75D0F" w:rsidP="00A75D0F">
      <w:pPr>
        <w:pStyle w:val="PargrafodaLista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B5F72" wp14:editId="39423CE8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5204460" cy="2927350"/>
            <wp:effectExtent l="0" t="0" r="0" b="6350"/>
            <wp:wrapTopAndBottom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2"/>
          <w:szCs w:val="22"/>
        </w:rPr>
        <w:t xml:space="preserve">Segundo </w:t>
      </w:r>
      <w:r w:rsidRPr="00A75D0F">
        <w:rPr>
          <w:color w:val="auto"/>
          <w:sz w:val="22"/>
          <w:szCs w:val="22"/>
        </w:rPr>
        <w:t>cenário</w:t>
      </w:r>
      <w:r>
        <w:rPr>
          <w:color w:val="auto"/>
          <w:sz w:val="22"/>
          <w:szCs w:val="22"/>
        </w:rPr>
        <w:t xml:space="preserve"> de alerta</w:t>
      </w:r>
      <w:r w:rsidRPr="00A75D0F">
        <w:rPr>
          <w:color w:val="auto"/>
          <w:sz w:val="22"/>
          <w:szCs w:val="22"/>
        </w:rPr>
        <w:t xml:space="preserve"> após a implementação </w:t>
      </w:r>
    </w:p>
    <w:p w14:paraId="1B15E9D6" w14:textId="281F0013" w:rsidR="00A75D0F" w:rsidRDefault="00A75D0F" w:rsidP="00A75D0F"/>
    <w:p w14:paraId="052CF0A9" w14:textId="18E4D0B2" w:rsidR="00565461" w:rsidRDefault="00A75D0F" w:rsidP="00A75D0F">
      <w:pPr>
        <w:pStyle w:val="PargrafodaLista"/>
        <w:numPr>
          <w:ilvl w:val="0"/>
          <w:numId w:val="7"/>
        </w:numPr>
        <w:rPr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D5AACD" wp14:editId="0E0C928E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5204460" cy="292735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22"/>
          <w:szCs w:val="22"/>
        </w:rPr>
        <w:t>Terceiro</w:t>
      </w:r>
      <w:r w:rsidRPr="00A75D0F">
        <w:rPr>
          <w:color w:val="auto"/>
          <w:sz w:val="22"/>
          <w:szCs w:val="22"/>
        </w:rPr>
        <w:t xml:space="preserve"> cenário</w:t>
      </w:r>
      <w:r>
        <w:rPr>
          <w:color w:val="auto"/>
          <w:sz w:val="22"/>
          <w:szCs w:val="22"/>
        </w:rPr>
        <w:t xml:space="preserve"> de alerta</w:t>
      </w:r>
      <w:r w:rsidRPr="00A75D0F">
        <w:rPr>
          <w:color w:val="auto"/>
          <w:sz w:val="22"/>
          <w:szCs w:val="22"/>
        </w:rPr>
        <w:t xml:space="preserve"> após a implementação </w:t>
      </w:r>
    </w:p>
    <w:p w14:paraId="2BAA0B41" w14:textId="77777777" w:rsidR="00A75D0F" w:rsidRPr="00A75D0F" w:rsidRDefault="00A75D0F" w:rsidP="00A75D0F">
      <w:pPr>
        <w:pStyle w:val="PargrafodaLista"/>
        <w:rPr>
          <w:color w:val="auto"/>
          <w:sz w:val="22"/>
          <w:szCs w:val="22"/>
        </w:rPr>
      </w:pPr>
    </w:p>
    <w:p w14:paraId="1D26F6BC" w14:textId="77777777" w:rsidR="00A75D0F" w:rsidRPr="00A75D0F" w:rsidRDefault="00A75D0F" w:rsidP="00A75D0F">
      <w:pPr>
        <w:pStyle w:val="PargrafodaLista"/>
        <w:rPr>
          <w:color w:val="auto"/>
          <w:sz w:val="22"/>
          <w:szCs w:val="22"/>
        </w:rPr>
      </w:pPr>
    </w:p>
    <w:p w14:paraId="543AC93E" w14:textId="77777777" w:rsidR="00565461" w:rsidRDefault="00565461">
      <w:pPr>
        <w:pStyle w:val="ttulo2"/>
      </w:pPr>
    </w:p>
    <w:p w14:paraId="52C72787" w14:textId="43BB708C" w:rsidR="007B2E12" w:rsidRPr="00C21F5A" w:rsidRDefault="00A75D0F">
      <w:pPr>
        <w:pStyle w:val="ttulo2"/>
      </w:pPr>
      <w:r>
        <w:t>Incidentes ocorridos durante o procedimento de gerenciamento de mudança</w:t>
      </w:r>
    </w:p>
    <w:p w14:paraId="2118E974" w14:textId="15E73C24" w:rsidR="007B2E12" w:rsidRPr="00C21F5A" w:rsidRDefault="007B2E12"/>
    <w:tbl>
      <w:tblPr>
        <w:tblStyle w:val="Tabelafinanceira"/>
        <w:tblW w:w="5000" w:type="pct"/>
        <w:tblLook w:val="04A0" w:firstRow="1" w:lastRow="0" w:firstColumn="1" w:lastColumn="0" w:noHBand="0" w:noVBand="1"/>
      </w:tblPr>
      <w:tblGrid>
        <w:gridCol w:w="1975"/>
        <w:gridCol w:w="1843"/>
        <w:gridCol w:w="1702"/>
        <w:gridCol w:w="2656"/>
      </w:tblGrid>
      <w:tr w:rsidR="007B2E12" w14:paraId="1BF733F6" w14:textId="77777777" w:rsidTr="00E6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53C0C22F" w14:textId="24B9948D" w:rsidR="007B2E12" w:rsidRDefault="00A75D0F" w:rsidP="00E620E6">
            <w:pPr>
              <w:jc w:val="center"/>
            </w:pPr>
            <w:r>
              <w:t>Incidente</w:t>
            </w:r>
          </w:p>
        </w:tc>
        <w:tc>
          <w:tcPr>
            <w:tcW w:w="1127" w:type="pct"/>
          </w:tcPr>
          <w:p w14:paraId="24E66403" w14:textId="34E538E2" w:rsidR="007B2E12" w:rsidRDefault="00A75D0F" w:rsidP="00E6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Causa</w:t>
            </w:r>
          </w:p>
        </w:tc>
        <w:tc>
          <w:tcPr>
            <w:tcW w:w="1041" w:type="pct"/>
          </w:tcPr>
          <w:p w14:paraId="35977FE3" w14:textId="5DDEB5A0" w:rsidR="007B2E12" w:rsidRDefault="00A75D0F" w:rsidP="00E62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  <w:tc>
          <w:tcPr>
            <w:tcW w:w="1624" w:type="pct"/>
          </w:tcPr>
          <w:p w14:paraId="1011F52B" w14:textId="652655D8" w:rsidR="007B2E12" w:rsidRDefault="00A75D0F" w:rsidP="00A75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de contorno</w:t>
            </w:r>
          </w:p>
        </w:tc>
      </w:tr>
      <w:tr w:rsidR="007B2E12" w14:paraId="2D95C3C6" w14:textId="77777777" w:rsidTr="00E620E6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759126D3" w14:textId="0DC9C38C" w:rsidR="007B2E12" w:rsidRDefault="00A75D0F">
            <w:r>
              <w:t>Parada no sistema</w:t>
            </w:r>
          </w:p>
        </w:tc>
        <w:tc>
          <w:tcPr>
            <w:tcW w:w="1127" w:type="pct"/>
          </w:tcPr>
          <w:p w14:paraId="5C8B7146" w14:textId="0D18AE43" w:rsidR="007B2E12" w:rsidRPr="00E620E6" w:rsidRDefault="00A75D0F">
            <w:pPr>
              <w:pStyle w:val="Decimaldotext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620E6">
              <w:rPr>
                <w:b/>
                <w:bCs/>
                <w:color w:val="auto"/>
              </w:rPr>
              <w:t>Queda de energia</w:t>
            </w:r>
          </w:p>
        </w:tc>
        <w:tc>
          <w:tcPr>
            <w:tcW w:w="1041" w:type="pct"/>
          </w:tcPr>
          <w:p w14:paraId="6C8577BF" w14:textId="2DEDEA99" w:rsidR="007B2E12" w:rsidRPr="00E620E6" w:rsidRDefault="00E620E6" w:rsidP="00E620E6">
            <w:pPr>
              <w:pStyle w:val="Decimaldotextoda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620E6">
              <w:rPr>
                <w:b/>
                <w:bCs/>
                <w:color w:val="auto"/>
              </w:rPr>
              <w:t>Perca das alterações realizadas nesse intervalo de tempo</w:t>
            </w:r>
          </w:p>
        </w:tc>
        <w:tc>
          <w:tcPr>
            <w:tcW w:w="1624" w:type="pct"/>
          </w:tcPr>
          <w:p w14:paraId="574FDB1D" w14:textId="77E68C44" w:rsidR="007B2E12" w:rsidRPr="00E620E6" w:rsidRDefault="00A75D0F" w:rsidP="00E620E6">
            <w:pPr>
              <w:pStyle w:val="Decimaldotextodatabe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620E6">
              <w:rPr>
                <w:b/>
                <w:bCs/>
                <w:color w:val="auto"/>
              </w:rPr>
              <w:t>Aguardar o sistema retornar e realizar à restauração do backup</w:t>
            </w:r>
          </w:p>
        </w:tc>
      </w:tr>
    </w:tbl>
    <w:p w14:paraId="5195A569" w14:textId="2BB822BE" w:rsidR="007B2E12" w:rsidRDefault="00E620E6">
      <w:pPr>
        <w:pStyle w:val="ttulo10"/>
      </w:pPr>
      <w:r>
        <w:lastRenderedPageBreak/>
        <w:t>Alterações feitas durante o processo</w:t>
      </w:r>
    </w:p>
    <w:p w14:paraId="6B07481A" w14:textId="7B616839" w:rsidR="007B2E12" w:rsidRPr="00C21F5A" w:rsidRDefault="00E620E6">
      <w:r w:rsidRPr="00E620E6">
        <w:rPr>
          <w:noProof/>
        </w:rPr>
        <w:drawing>
          <wp:inline distT="0" distB="0" distL="0" distR="0" wp14:anchorId="62E83E74" wp14:editId="6A7F562B">
            <wp:extent cx="3657600" cy="5800726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A20" w14:textId="182E16C0" w:rsidR="007B2E12" w:rsidRDefault="007B2E12"/>
    <w:p w14:paraId="3B2B90B4" w14:textId="60FCBDF1" w:rsidR="00E620E6" w:rsidRDefault="00E620E6"/>
    <w:p w14:paraId="01E68499" w14:textId="6CF69199" w:rsidR="007B2E12" w:rsidRDefault="007B2E12">
      <w:pPr>
        <w:spacing w:before="720"/>
      </w:pPr>
    </w:p>
    <w:sectPr w:rsidR="007B2E12">
      <w:headerReference w:type="default" r:id="rId16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C3E83" w14:textId="77777777" w:rsidR="00E32D28" w:rsidRDefault="00E32D28">
      <w:pPr>
        <w:spacing w:after="0" w:line="240" w:lineRule="auto"/>
      </w:pPr>
      <w:r>
        <w:separator/>
      </w:r>
    </w:p>
    <w:p w14:paraId="2746ED80" w14:textId="77777777" w:rsidR="00E32D28" w:rsidRDefault="00E32D28"/>
    <w:p w14:paraId="67120D08" w14:textId="77777777" w:rsidR="00E32D28" w:rsidRDefault="00E32D28"/>
  </w:endnote>
  <w:endnote w:type="continuationSeparator" w:id="0">
    <w:p w14:paraId="7C0CDCCF" w14:textId="77777777" w:rsidR="00E32D28" w:rsidRDefault="00E32D28">
      <w:pPr>
        <w:spacing w:after="0" w:line="240" w:lineRule="auto"/>
      </w:pPr>
      <w:r>
        <w:continuationSeparator/>
      </w:r>
    </w:p>
    <w:p w14:paraId="147FF35A" w14:textId="77777777" w:rsidR="00E32D28" w:rsidRDefault="00E32D28"/>
    <w:p w14:paraId="0BA78ACE" w14:textId="77777777" w:rsidR="00E32D28" w:rsidRDefault="00E32D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E33CE" w14:textId="77777777" w:rsidR="00E32D28" w:rsidRDefault="00E32D28">
      <w:pPr>
        <w:spacing w:after="0" w:line="240" w:lineRule="auto"/>
      </w:pPr>
      <w:r>
        <w:separator/>
      </w:r>
    </w:p>
    <w:p w14:paraId="4956218E" w14:textId="77777777" w:rsidR="00E32D28" w:rsidRDefault="00E32D28"/>
    <w:p w14:paraId="08521583" w14:textId="77777777" w:rsidR="00E32D28" w:rsidRDefault="00E32D28"/>
  </w:footnote>
  <w:footnote w:type="continuationSeparator" w:id="0">
    <w:p w14:paraId="105CB078" w14:textId="77777777" w:rsidR="00E32D28" w:rsidRDefault="00E32D28">
      <w:pPr>
        <w:spacing w:after="0" w:line="240" w:lineRule="auto"/>
      </w:pPr>
      <w:r>
        <w:continuationSeparator/>
      </w:r>
    </w:p>
    <w:p w14:paraId="4EEAB399" w14:textId="77777777" w:rsidR="00E32D28" w:rsidRDefault="00E32D28"/>
    <w:p w14:paraId="1CF8E3C7" w14:textId="77777777" w:rsidR="00E32D28" w:rsidRDefault="00E32D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F9C6" w14:textId="77777777" w:rsidR="007B2E12" w:rsidRDefault="00E32D28" w:rsidP="00E32D28">
    <w:r>
      <w:rPr>
        <w:noProof/>
      </w:rPr>
      <w:drawing>
        <wp:anchor distT="0" distB="0" distL="114300" distR="114300" simplePos="0" relativeHeight="251660288" behindDoc="0" locked="0" layoutInCell="1" allowOverlap="1" wp14:anchorId="6167FB0B" wp14:editId="6D16B3C7">
          <wp:simplePos x="0" y="0"/>
          <wp:positionH relativeFrom="margin">
            <wp:align>right</wp:align>
          </wp:positionH>
          <wp:positionV relativeFrom="paragraph">
            <wp:posOffset>-324485</wp:posOffset>
          </wp:positionV>
          <wp:extent cx="1743075" cy="657225"/>
          <wp:effectExtent l="0" t="0" r="0" b="0"/>
          <wp:wrapTopAndBottom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vic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12" t="30727" r="4955" b="30726"/>
                  <a:stretch/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BB84B" w14:textId="77777777" w:rsidR="00E32D28" w:rsidRPr="00E32D28" w:rsidRDefault="00E32D28" w:rsidP="00E32D28">
    <w:pPr>
      <w:pStyle w:val="Cabealho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FBD0E2" wp14:editId="49891DAE">
          <wp:simplePos x="0" y="0"/>
          <wp:positionH relativeFrom="column">
            <wp:posOffset>3717290</wp:posOffset>
          </wp:positionH>
          <wp:positionV relativeFrom="paragraph">
            <wp:posOffset>-481330</wp:posOffset>
          </wp:positionV>
          <wp:extent cx="1743075" cy="657225"/>
          <wp:effectExtent l="0" t="0" r="0" b="0"/>
          <wp:wrapTopAndBottom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vic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12" t="30727" r="4955" b="30726"/>
                  <a:stretch/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E620E6" w:rsidRPr="00C21F5A" w14:paraId="4C7CE9CB" w14:textId="77777777" w:rsidTr="00E620E6">
      <w:trPr>
        <w:trHeight w:hRule="exact" w:val="720"/>
        <w:jc w:val="right"/>
      </w:trPr>
      <w:tc>
        <w:tcPr>
          <w:tcW w:w="2031" w:type="dxa"/>
          <w:vAlign w:val="bottom"/>
        </w:tcPr>
        <w:p w14:paraId="511A1402" w14:textId="77777777" w:rsidR="00E620E6" w:rsidRDefault="00E620E6" w:rsidP="00E620E6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rPr>
              <w:noProof/>
            </w:rPr>
            <w:t>06</w:t>
          </w:r>
          <w:r>
            <w:fldChar w:fldCharType="end"/>
          </w:r>
        </w:p>
      </w:tc>
      <w:tc>
        <w:tcPr>
          <w:tcW w:w="281" w:type="dxa"/>
          <w:vAlign w:val="bottom"/>
        </w:tcPr>
        <w:p w14:paraId="707E81DE" w14:textId="77777777" w:rsidR="00E620E6" w:rsidRDefault="00E620E6" w:rsidP="00E620E6"/>
      </w:tc>
      <w:tc>
        <w:tcPr>
          <w:tcW w:w="8195" w:type="dxa"/>
        </w:tcPr>
        <w:p w14:paraId="40490621" w14:textId="47A18ADC" w:rsidR="00E620E6" w:rsidRPr="00E32D28" w:rsidRDefault="00E620E6" w:rsidP="00E620E6">
          <w:pPr>
            <w:pStyle w:val="Ttulodainformao"/>
            <w:rPr>
              <w:color w:val="auto"/>
              <w:sz w:val="32"/>
              <w:szCs w:val="32"/>
            </w:rPr>
          </w:pPr>
        </w:p>
      </w:tc>
    </w:tr>
    <w:tr w:rsidR="00E620E6" w:rsidRPr="00C21F5A" w14:paraId="54EF67AF" w14:textId="77777777" w:rsidTr="00E620E6">
      <w:trPr>
        <w:trHeight w:hRule="exact" w:val="86"/>
        <w:jc w:val="right"/>
      </w:trPr>
      <w:tc>
        <w:tcPr>
          <w:tcW w:w="2031" w:type="dxa"/>
          <w:shd w:val="clear" w:color="auto" w:fill="000000" w:themeFill="text1"/>
        </w:tcPr>
        <w:p w14:paraId="6F21E75C" w14:textId="77777777" w:rsidR="00E620E6" w:rsidRPr="00C21F5A" w:rsidRDefault="00E620E6" w:rsidP="00E620E6">
          <w:pPr>
            <w:rPr>
              <w:sz w:val="10"/>
            </w:rPr>
          </w:pPr>
        </w:p>
      </w:tc>
      <w:tc>
        <w:tcPr>
          <w:tcW w:w="281" w:type="dxa"/>
        </w:tcPr>
        <w:p w14:paraId="02B5B3BB" w14:textId="77777777" w:rsidR="00E620E6" w:rsidRPr="00C21F5A" w:rsidRDefault="00E620E6" w:rsidP="00E620E6">
          <w:pPr>
            <w:rPr>
              <w:sz w:val="10"/>
            </w:rPr>
          </w:pPr>
        </w:p>
      </w:tc>
      <w:tc>
        <w:tcPr>
          <w:tcW w:w="8195" w:type="dxa"/>
          <w:shd w:val="clear" w:color="auto" w:fill="000000" w:themeFill="text1"/>
        </w:tcPr>
        <w:p w14:paraId="0FBCB16D" w14:textId="5B3730E8" w:rsidR="00E620E6" w:rsidRPr="00C21F5A" w:rsidRDefault="00E620E6" w:rsidP="00E620E6">
          <w:pPr>
            <w:rPr>
              <w:sz w:val="10"/>
            </w:rPr>
          </w:pPr>
          <w:r w:rsidRPr="001119C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F5C2BB7" wp14:editId="3E05F9DA">
                <wp:simplePos x="0" y="0"/>
                <wp:positionH relativeFrom="column">
                  <wp:posOffset>3460750</wp:posOffset>
                </wp:positionH>
                <wp:positionV relativeFrom="paragraph">
                  <wp:posOffset>247650</wp:posOffset>
                </wp:positionV>
                <wp:extent cx="1743075" cy="657225"/>
                <wp:effectExtent l="0" t="0" r="0" b="0"/>
                <wp:wrapTopAndBottom/>
                <wp:docPr id="17" name="Image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vicon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612" t="30727" r="4955" b="30726"/>
                        <a:stretch/>
                      </pic:blipFill>
                      <pic:spPr bwMode="auto"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F69812F" w14:textId="1B590200" w:rsidR="007B2E12" w:rsidRPr="00C21F5A" w:rsidRDefault="009E63B4">
    <w:r w:rsidRPr="001119C2">
      <w:rPr>
        <w:noProof/>
      </w:rPr>
      <w:drawing>
        <wp:anchor distT="0" distB="0" distL="114300" distR="114300" simplePos="0" relativeHeight="251665408" behindDoc="0" locked="0" layoutInCell="1" allowOverlap="1" wp14:anchorId="42E40B0D" wp14:editId="2F24395D">
          <wp:simplePos x="0" y="0"/>
          <wp:positionH relativeFrom="column">
            <wp:posOffset>3584477</wp:posOffset>
          </wp:positionH>
          <wp:positionV relativeFrom="paragraph">
            <wp:posOffset>-1046676</wp:posOffset>
          </wp:positionV>
          <wp:extent cx="1743075" cy="657225"/>
          <wp:effectExtent l="0" t="0" r="0" b="0"/>
          <wp:wrapTopAndBottom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vico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12" t="30727" r="4955" b="30726"/>
                  <a:stretch/>
                </pic:blipFill>
                <pic:spPr bwMode="auto">
                  <a:xfrm>
                    <a:off x="0" y="0"/>
                    <a:ext cx="17430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0F810C80"/>
    <w:multiLevelType w:val="hybridMultilevel"/>
    <w:tmpl w:val="0728E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A1220C"/>
    <w:multiLevelType w:val="multilevel"/>
    <w:tmpl w:val="AB9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28"/>
    <w:rsid w:val="00012AC8"/>
    <w:rsid w:val="0001302F"/>
    <w:rsid w:val="000A2D67"/>
    <w:rsid w:val="00126C6C"/>
    <w:rsid w:val="001408CB"/>
    <w:rsid w:val="00170FF8"/>
    <w:rsid w:val="001755B9"/>
    <w:rsid w:val="00233ECD"/>
    <w:rsid w:val="002378D0"/>
    <w:rsid w:val="002F536C"/>
    <w:rsid w:val="003D7109"/>
    <w:rsid w:val="0042465A"/>
    <w:rsid w:val="00565461"/>
    <w:rsid w:val="006052E3"/>
    <w:rsid w:val="006278FD"/>
    <w:rsid w:val="0067396C"/>
    <w:rsid w:val="006B4626"/>
    <w:rsid w:val="007B2E12"/>
    <w:rsid w:val="007F5BCD"/>
    <w:rsid w:val="00820B1F"/>
    <w:rsid w:val="008B02EA"/>
    <w:rsid w:val="008C4FAD"/>
    <w:rsid w:val="00967356"/>
    <w:rsid w:val="00972B99"/>
    <w:rsid w:val="009E2E22"/>
    <w:rsid w:val="009E63B4"/>
    <w:rsid w:val="009F0A6B"/>
    <w:rsid w:val="00A01868"/>
    <w:rsid w:val="00A24689"/>
    <w:rsid w:val="00A75D0F"/>
    <w:rsid w:val="00C07395"/>
    <w:rsid w:val="00C21F5A"/>
    <w:rsid w:val="00C40367"/>
    <w:rsid w:val="00C53140"/>
    <w:rsid w:val="00C63CCC"/>
    <w:rsid w:val="00CB65F3"/>
    <w:rsid w:val="00D1760C"/>
    <w:rsid w:val="00D315A1"/>
    <w:rsid w:val="00D90458"/>
    <w:rsid w:val="00E32D28"/>
    <w:rsid w:val="00E620E6"/>
    <w:rsid w:val="00EA3213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7331505"/>
  <w15:docId w15:val="{94363FEB-7BC0-4E05-8FC5-FCFFB1B9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pt-B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E32D28"/>
    <w:pPr>
      <w:tabs>
        <w:tab w:val="right" w:leader="underscore" w:pos="841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paragraph" w:styleId="PargrafodaLista">
    <w:name w:val="List Paragraph"/>
    <w:basedOn w:val="Normal"/>
    <w:uiPriority w:val="34"/>
    <w:qFormat/>
    <w:rsid w:val="00A7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Modelo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AF2CED21984C368CE04E9519802A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DCB4A9-0643-43F3-A64F-748E71CDCDE3}"/>
      </w:docPartPr>
      <w:docPartBody>
        <w:p w:rsidR="009466C2" w:rsidRDefault="009466C2">
          <w:pPr>
            <w:pStyle w:val="3CAF2CED21984C368CE04E9519802AA5"/>
          </w:pPr>
          <w:r>
            <w:t>[Data]</w:t>
          </w:r>
        </w:p>
      </w:docPartBody>
    </w:docPart>
    <w:docPart>
      <w:docPartPr>
        <w:name w:val="11CC67C9CDA64D54A9A33F693BE11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CA115A-6D32-43AF-843E-D04A7FDA2B1E}"/>
      </w:docPartPr>
      <w:docPartBody>
        <w:p w:rsidR="009466C2" w:rsidRDefault="009466C2">
          <w:pPr>
            <w:pStyle w:val="11CC67C9CDA64D54A9A33F693BE11BF1"/>
          </w:pPr>
          <w:r>
            <w:t>Relatório Anual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C2"/>
    <w:rsid w:val="0094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6BA4EC0794147B68279FE9EDC2EFB47">
    <w:name w:val="46BA4EC0794147B68279FE9EDC2EFB47"/>
  </w:style>
  <w:style w:type="paragraph" w:customStyle="1" w:styleId="D0FC491A7F5547E7BC5175898AE3569A">
    <w:name w:val="D0FC491A7F5547E7BC5175898AE3569A"/>
  </w:style>
  <w:style w:type="paragraph" w:customStyle="1" w:styleId="449D1F14204D472A96EFF6B962337CF1">
    <w:name w:val="449D1F14204D472A96EFF6B962337CF1"/>
  </w:style>
  <w:style w:type="paragraph" w:customStyle="1" w:styleId="2401406C33244EF4AF8F8BE576545ECA">
    <w:name w:val="2401406C33244EF4AF8F8BE576545ECA"/>
  </w:style>
  <w:style w:type="paragraph" w:customStyle="1" w:styleId="92584355B9854D82A89D013D60835726">
    <w:name w:val="92584355B9854D82A89D013D60835726"/>
  </w:style>
  <w:style w:type="paragraph" w:customStyle="1" w:styleId="73C84F91E96B482EA8FF16A68CA6CDE8">
    <w:name w:val="73C84F91E96B482EA8FF16A68CA6CDE8"/>
  </w:style>
  <w:style w:type="paragraph" w:customStyle="1" w:styleId="3CAF2CED21984C368CE04E9519802AA5">
    <w:name w:val="3CAF2CED21984C368CE04E9519802AA5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1E64F87AA334D0A84ED9D7AD8174639">
    <w:name w:val="11E64F87AA334D0A84ED9D7AD8174639"/>
  </w:style>
  <w:style w:type="paragraph" w:customStyle="1" w:styleId="5F7BE4C6620B494B9DDA9C32953B89BB">
    <w:name w:val="5F7BE4C6620B494B9DDA9C32953B89BB"/>
  </w:style>
  <w:style w:type="paragraph" w:customStyle="1" w:styleId="49931BB294B54E07AB4C4FC716ACFEB3">
    <w:name w:val="49931BB294B54E07AB4C4FC716ACFEB3"/>
  </w:style>
  <w:style w:type="paragraph" w:customStyle="1" w:styleId="96F15532D186435DA02E93FDF886DF1D">
    <w:name w:val="96F15532D186435DA02E93FDF886DF1D"/>
  </w:style>
  <w:style w:type="paragraph" w:customStyle="1" w:styleId="23D0989EB25D47E0BCE014395D33F1DC">
    <w:name w:val="23D0989EB25D47E0BCE014395D33F1DC"/>
  </w:style>
  <w:style w:type="paragraph" w:customStyle="1" w:styleId="50948659215C4A3F80AFD8C3B1384719">
    <w:name w:val="50948659215C4A3F80AFD8C3B1384719"/>
  </w:style>
  <w:style w:type="paragraph" w:customStyle="1" w:styleId="9D9F9C58DBCB4DB4AF87C0DC18BDF124">
    <w:name w:val="9D9F9C58DBCB4DB4AF87C0DC18BDF124"/>
  </w:style>
  <w:style w:type="paragraph" w:customStyle="1" w:styleId="372349A165D74DCC9620443C000BB0B1">
    <w:name w:val="372349A165D74DCC9620443C000BB0B1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6FA3E4E7343342EDBE759D6D7F44E5BB">
    <w:name w:val="6FA3E4E7343342EDBE759D6D7F44E5BB"/>
  </w:style>
  <w:style w:type="paragraph" w:customStyle="1" w:styleId="456E7EA933CE407D86FC2D4F31E287CE">
    <w:name w:val="456E7EA933CE407D86FC2D4F31E287CE"/>
  </w:style>
  <w:style w:type="paragraph" w:customStyle="1" w:styleId="584714987CB240D8A7BCECB59392C346">
    <w:name w:val="584714987CB240D8A7BCECB59392C346"/>
  </w:style>
  <w:style w:type="paragraph" w:customStyle="1" w:styleId="D7C5821277C540C0822ED7765D700E0F">
    <w:name w:val="D7C5821277C540C0822ED7765D700E0F"/>
  </w:style>
  <w:style w:type="paragraph" w:customStyle="1" w:styleId="9DD51AA767F44FA2B7C5C470B713ADF0">
    <w:name w:val="9DD51AA767F44FA2B7C5C470B713ADF0"/>
  </w:style>
  <w:style w:type="paragraph" w:customStyle="1" w:styleId="6ED5E3EC2E09453690CD398238C42762">
    <w:name w:val="6ED5E3EC2E09453690CD398238C42762"/>
  </w:style>
  <w:style w:type="paragraph" w:customStyle="1" w:styleId="7779837F9D39473D8A5870FDC1FCC698">
    <w:name w:val="7779837F9D39473D8A5870FDC1FCC698"/>
  </w:style>
  <w:style w:type="paragraph" w:customStyle="1" w:styleId="06849FC1E0AF43D09423BD552C375486">
    <w:name w:val="06849FC1E0AF43D09423BD552C375486"/>
  </w:style>
  <w:style w:type="paragraph" w:customStyle="1" w:styleId="11CC67C9CDA64D54A9A33F693BE11BF1">
    <w:name w:val="11CC67C9CDA64D54A9A33F693BE11BF1"/>
  </w:style>
  <w:style w:type="paragraph" w:customStyle="1" w:styleId="F3991A259B90442F90604D1688DCD31B">
    <w:name w:val="F3991A259B90442F90604D1688DCD31B"/>
  </w:style>
  <w:style w:type="paragraph" w:customStyle="1" w:styleId="5E11F023580D4C25AEA690DFD9F3BAFA">
    <w:name w:val="5E11F023580D4C25AEA690DFD9F3BA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3C38A-F496-4924-A4DC-A74B390D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</Template>
  <TotalTime>52</TotalTime>
  <Pages>8</Pages>
  <Words>461</Words>
  <Characters>2490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GERENCIAMENTO DE MUDANÇA</vt:lpstr>
      <vt:lpstr/>
    </vt:vector>
  </TitlesOfParts>
  <Company>Control Block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MUDANÇA</dc:title>
  <dc:creator>Aluno</dc:creator>
  <cp:keywords/>
  <cp:lastModifiedBy>lucass.torress7@gmail.com</cp:lastModifiedBy>
  <cp:revision>15</cp:revision>
  <dcterms:created xsi:type="dcterms:W3CDTF">2019-11-28T17:41:00Z</dcterms:created>
  <dcterms:modified xsi:type="dcterms:W3CDTF">2019-11-28T18:45:00Z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